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FF00"/>
  <w:body>
    <w:p w:rsidR="00BC0148" w:rsidRDefault="00BC0148" w:rsidP="00BC0148">
      <w:pPr>
        <w:spacing w:line="240" w:lineRule="auto"/>
        <w:ind w:left="851" w:hanging="993"/>
        <w:jc w:val="center"/>
        <w:rPr>
          <w:b/>
          <w:sz w:val="20"/>
        </w:rPr>
      </w:pPr>
      <w:r>
        <w:rPr>
          <w:noProof/>
        </w:rPr>
        <w:object w:dxaOrig="1741" w:dyaOrig="1700">
          <v:rect id="rectole0000000001" o:spid="_x0000_i1025" style="width:87pt;height:85.2pt" o:ole="" o:preferrelative="t" stroked="f">
            <v:imagedata r:id="rId8" o:title=""/>
          </v:rect>
          <o:OLEObject Type="Embed" ProgID="StaticMetafile" ShapeID="rectole0000000001" DrawAspect="Content" ObjectID="_1669736890" r:id="rId9"/>
        </w:object>
      </w:r>
      <w:r>
        <w:rPr>
          <w:b/>
          <w:sz w:val="20"/>
        </w:rPr>
        <w:t>МИНИСТЕРСТВО НАУКИ И ВЫСШЕГО ОБРАЗОВАНИЯ РОССИЙСКОЙ ФЕДЕРАЦИИ</w:t>
      </w:r>
    </w:p>
    <w:p w:rsidR="00BC0148" w:rsidRDefault="00BC0148" w:rsidP="00BC0148">
      <w:pPr>
        <w:spacing w:line="240" w:lineRule="auto"/>
        <w:ind w:left="851" w:hanging="993"/>
        <w:jc w:val="center"/>
        <w:rPr>
          <w:b/>
          <w:sz w:val="20"/>
        </w:rPr>
      </w:pPr>
    </w:p>
    <w:p w:rsidR="00BC0148" w:rsidRDefault="00BC0148" w:rsidP="00BC0148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ФЕДЕРАЛЬНОЕ ГОСУДАРСТВЕННОЕ БЮДЖЕТНОЕ ОБРАЗОВАТЕЛЬНОЕ   </w:t>
      </w:r>
    </w:p>
    <w:p w:rsidR="00BC0148" w:rsidRDefault="00BC0148" w:rsidP="00BC0148">
      <w:pPr>
        <w:spacing w:line="240" w:lineRule="auto"/>
        <w:jc w:val="center"/>
        <w:rPr>
          <w:b/>
          <w:sz w:val="20"/>
        </w:rPr>
      </w:pPr>
      <w:r>
        <w:rPr>
          <w:sz w:val="20"/>
        </w:rPr>
        <w:t xml:space="preserve"> УЧРЕЖДЕНИЕ ВЫСШЕГО ОБРАЗОВАНИЯ</w:t>
      </w:r>
    </w:p>
    <w:p w:rsidR="00BC0148" w:rsidRDefault="00BC0148" w:rsidP="00BC0148">
      <w:pPr>
        <w:spacing w:line="240" w:lineRule="auto"/>
        <w:jc w:val="center"/>
        <w:rPr>
          <w:spacing w:val="22"/>
          <w:sz w:val="20"/>
        </w:rPr>
      </w:pPr>
      <w:r>
        <w:rPr>
          <w:spacing w:val="22"/>
          <w:sz w:val="20"/>
        </w:rPr>
        <w:t>«МОСКОВСКИЙ АВИАЦИОННЫЙ ИНСТИТУТ</w:t>
      </w:r>
    </w:p>
    <w:p w:rsidR="00BC0148" w:rsidRDefault="00BC0148" w:rsidP="00BC0148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 (национальный исследовательский университет)»</w:t>
      </w:r>
    </w:p>
    <w:p w:rsidR="00BC0148" w:rsidRDefault="00BC0148" w:rsidP="00BC0148">
      <w:pPr>
        <w:spacing w:line="240" w:lineRule="auto"/>
        <w:jc w:val="center"/>
        <w:rPr>
          <w:sz w:val="20"/>
        </w:rPr>
      </w:pPr>
    </w:p>
    <w:p w:rsidR="00BC0148" w:rsidRDefault="00BC0148" w:rsidP="00BC0148">
      <w:pPr>
        <w:jc w:val="center"/>
        <w:rPr>
          <w:sz w:val="24"/>
        </w:rPr>
      </w:pPr>
    </w:p>
    <w:p w:rsidR="00BC0148" w:rsidRDefault="00BC0148" w:rsidP="00BC0148">
      <w:pPr>
        <w:rPr>
          <w:b/>
          <w:sz w:val="24"/>
          <w:u w:val="single"/>
        </w:rPr>
      </w:pPr>
      <w:r>
        <w:rPr>
          <w:b/>
          <w:sz w:val="24"/>
        </w:rPr>
        <w:t>Факультет (институт, филиал)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№4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 xml:space="preserve">          </w:t>
      </w:r>
      <w:r>
        <w:rPr>
          <w:b/>
          <w:sz w:val="24"/>
        </w:rPr>
        <w:t>Кафедра</w:t>
      </w:r>
      <w:r>
        <w:rPr>
          <w:b/>
          <w:sz w:val="24"/>
          <w:u w:val="single"/>
        </w:rPr>
        <w:tab/>
        <w:t>406</w:t>
      </w:r>
      <w:r>
        <w:rPr>
          <w:b/>
          <w:sz w:val="24"/>
          <w:u w:val="single"/>
        </w:rPr>
        <w:tab/>
      </w:r>
    </w:p>
    <w:p w:rsidR="00BC0148" w:rsidRDefault="00BC0148" w:rsidP="00BC0148">
      <w:pPr>
        <w:rPr>
          <w:b/>
          <w:sz w:val="24"/>
        </w:rPr>
      </w:pPr>
    </w:p>
    <w:p w:rsidR="00BC0148" w:rsidRDefault="00BC0148" w:rsidP="00BC0148">
      <w:pPr>
        <w:rPr>
          <w:b/>
          <w:sz w:val="24"/>
          <w:u w:val="single"/>
        </w:rPr>
      </w:pPr>
      <w:r>
        <w:rPr>
          <w:b/>
          <w:sz w:val="24"/>
        </w:rPr>
        <w:t xml:space="preserve">Направление подготовки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Радиотехника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>Группа</w:t>
      </w:r>
      <w:r w:rsidRPr="00FD6CE8">
        <w:rPr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z w:val="24"/>
          <w:u w:val="single"/>
        </w:rPr>
        <w:t>М4В-3</w:t>
      </w:r>
      <w:r w:rsidRPr="00FD6CE8">
        <w:rPr>
          <w:b/>
          <w:sz w:val="24"/>
          <w:u w:val="single"/>
        </w:rPr>
        <w:t>02Б</w:t>
      </w:r>
    </w:p>
    <w:p w:rsidR="00BC0148" w:rsidRDefault="00BC0148" w:rsidP="00BC0148">
      <w:pPr>
        <w:rPr>
          <w:b/>
          <w:sz w:val="24"/>
        </w:rPr>
      </w:pPr>
    </w:p>
    <w:p w:rsidR="00BC0148" w:rsidRDefault="00BC0148" w:rsidP="00BC0148">
      <w:pPr>
        <w:rPr>
          <w:b/>
          <w:sz w:val="24"/>
        </w:rPr>
      </w:pPr>
      <w:r>
        <w:rPr>
          <w:b/>
          <w:sz w:val="24"/>
        </w:rPr>
        <w:t xml:space="preserve">Квалификация (степень)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proofErr w:type="spellStart"/>
      <w:r>
        <w:rPr>
          <w:b/>
          <w:sz w:val="24"/>
          <w:u w:val="single"/>
        </w:rPr>
        <w:t>_____Бакалавриат</w:t>
      </w:r>
      <w:proofErr w:type="spellEnd"/>
      <w:r>
        <w:rPr>
          <w:b/>
          <w:sz w:val="24"/>
          <w:u w:val="single"/>
        </w:rPr>
        <w:t>__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:rsidR="00BC0148" w:rsidRDefault="00BC0148" w:rsidP="00BC0148">
      <w:pPr>
        <w:jc w:val="center"/>
        <w:rPr>
          <w:b/>
          <w:sz w:val="40"/>
        </w:rPr>
      </w:pPr>
    </w:p>
    <w:p w:rsidR="00BC0148" w:rsidRPr="00FD6CE8" w:rsidRDefault="00BC0148" w:rsidP="00BC0148">
      <w:pPr>
        <w:jc w:val="center"/>
        <w:rPr>
          <w:b/>
          <w:spacing w:val="-2"/>
          <w:sz w:val="32"/>
        </w:rPr>
      </w:pPr>
      <w:r w:rsidRPr="00FD6CE8">
        <w:rPr>
          <w:b/>
          <w:spacing w:val="-2"/>
          <w:sz w:val="32"/>
        </w:rPr>
        <w:t xml:space="preserve">РЕФЕРАТ </w:t>
      </w:r>
    </w:p>
    <w:p w:rsidR="00BC0148" w:rsidRPr="00FD6CE8" w:rsidRDefault="00BC0148" w:rsidP="00BC0148">
      <w:pPr>
        <w:spacing w:line="240" w:lineRule="auto"/>
        <w:rPr>
          <w:spacing w:val="-2"/>
          <w:sz w:val="24"/>
        </w:rPr>
      </w:pPr>
    </w:p>
    <w:p w:rsidR="00BC0148" w:rsidRPr="00BC0148" w:rsidRDefault="00BC0148" w:rsidP="00BC0148">
      <w:pPr>
        <w:spacing w:line="240" w:lineRule="auto"/>
        <w:rPr>
          <w:spacing w:val="-2"/>
          <w:sz w:val="24"/>
          <w:u w:val="single"/>
        </w:rPr>
      </w:pPr>
      <w:r w:rsidRPr="00FD6CE8">
        <w:rPr>
          <w:spacing w:val="-2"/>
          <w:sz w:val="24"/>
          <w:u w:val="single"/>
        </w:rPr>
        <w:t>На тему</w:t>
      </w:r>
      <w:r w:rsidRPr="00BC0148">
        <w:rPr>
          <w:spacing w:val="-2"/>
          <w:sz w:val="24"/>
          <w:u w:val="single"/>
        </w:rPr>
        <w:t xml:space="preserve">: </w:t>
      </w:r>
      <w:r>
        <w:rPr>
          <w:spacing w:val="-2"/>
          <w:sz w:val="24"/>
          <w:u w:val="single"/>
        </w:rPr>
        <w:t xml:space="preserve">         </w:t>
      </w:r>
      <w:r w:rsidRPr="00BC0148">
        <w:rPr>
          <w:u w:val="single"/>
        </w:rPr>
        <w:t xml:space="preserve">Четвёртая промышленная революция - </w:t>
      </w:r>
      <w:proofErr w:type="spellStart"/>
      <w:r w:rsidRPr="00BC0148">
        <w:rPr>
          <w:u w:val="single"/>
        </w:rPr>
        <w:t>Industry</w:t>
      </w:r>
      <w:proofErr w:type="spellEnd"/>
      <w:r w:rsidRPr="00BC0148">
        <w:rPr>
          <w:u w:val="single"/>
        </w:rPr>
        <w:t xml:space="preserve"> 4.0.</w:t>
      </w: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16"/>
        </w:rPr>
      </w:pPr>
    </w:p>
    <w:p w:rsidR="00BC0148" w:rsidRDefault="00BC0148" w:rsidP="00BC0148">
      <w:pPr>
        <w:spacing w:line="240" w:lineRule="auto"/>
        <w:rPr>
          <w:spacing w:val="-2"/>
          <w:sz w:val="16"/>
        </w:rPr>
      </w:pPr>
    </w:p>
    <w:p w:rsidR="00BC0148" w:rsidRDefault="00BC0148" w:rsidP="00BC014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Реферат </w:t>
      </w:r>
      <w:proofErr w:type="spellStart"/>
      <w:r>
        <w:rPr>
          <w:spacing w:val="-2"/>
          <w:sz w:val="24"/>
        </w:rPr>
        <w:t>сдал</w:t>
      </w:r>
      <w:r>
        <w:rPr>
          <w:sz w:val="24"/>
        </w:rPr>
        <w:t>_</w:t>
      </w:r>
      <w:r w:rsidRPr="00FD6CE8">
        <w:rPr>
          <w:sz w:val="24"/>
          <w:u w:val="single"/>
        </w:rPr>
        <w:t>Кирюшина</w:t>
      </w:r>
      <w:proofErr w:type="spellEnd"/>
      <w:r w:rsidRPr="00FD6CE8">
        <w:rPr>
          <w:sz w:val="24"/>
          <w:u w:val="single"/>
        </w:rPr>
        <w:t xml:space="preserve"> Татьяна Валерьевна</w:t>
      </w:r>
      <w:proofErr w:type="gramStart"/>
      <w:r>
        <w:rPr>
          <w:sz w:val="24"/>
        </w:rPr>
        <w:t>_______ _______________ (____________)</w:t>
      </w:r>
      <w:proofErr w:type="gramEnd"/>
    </w:p>
    <w:p w:rsidR="00BC0148" w:rsidRDefault="00BC0148" w:rsidP="00BC0148">
      <w:pPr>
        <w:tabs>
          <w:tab w:val="left" w:pos="3969"/>
        </w:tabs>
        <w:spacing w:line="240" w:lineRule="auto"/>
        <w:rPr>
          <w:sz w:val="16"/>
        </w:rPr>
      </w:pPr>
      <w:r>
        <w:rPr>
          <w:sz w:val="16"/>
        </w:rPr>
        <w:tab/>
        <w:t>(фамилия, имя, отчество)</w:t>
      </w:r>
    </w:p>
    <w:p w:rsidR="00BC0148" w:rsidRDefault="00BC0148" w:rsidP="00BC014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Реферат принял </w:t>
      </w:r>
      <w:r w:rsidRPr="00FA608E">
        <w:rPr>
          <w:spacing w:val="-2"/>
          <w:sz w:val="24"/>
          <w:u w:val="single"/>
        </w:rPr>
        <w:t>Т</w:t>
      </w:r>
      <w:r>
        <w:rPr>
          <w:spacing w:val="-2"/>
          <w:sz w:val="24"/>
          <w:u w:val="single"/>
        </w:rPr>
        <w:t>ерехин</w:t>
      </w:r>
      <w:r w:rsidRPr="00FA608E">
        <w:rPr>
          <w:spacing w:val="-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Алексей</w:t>
      </w:r>
      <w:r w:rsidRPr="00FA608E">
        <w:rPr>
          <w:spacing w:val="-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Геннадиевич</w:t>
      </w:r>
      <w:proofErr w:type="gramStart"/>
      <w:r>
        <w:rPr>
          <w:sz w:val="24"/>
        </w:rPr>
        <w:t>______________________ (____________)</w:t>
      </w:r>
      <w:proofErr w:type="gramEnd"/>
    </w:p>
    <w:p w:rsidR="00BC0148" w:rsidRDefault="00BC0148" w:rsidP="00BC0148">
      <w:pPr>
        <w:tabs>
          <w:tab w:val="left" w:pos="3969"/>
        </w:tabs>
        <w:spacing w:line="240" w:lineRule="auto"/>
        <w:rPr>
          <w:sz w:val="16"/>
        </w:rPr>
      </w:pPr>
      <w:r>
        <w:rPr>
          <w:sz w:val="16"/>
        </w:rPr>
        <w:tab/>
        <w:t>(фамилия, имя, отчество)</w:t>
      </w:r>
    </w:p>
    <w:p w:rsidR="00BC0148" w:rsidRDefault="00BC0148" w:rsidP="00BC0148">
      <w:pPr>
        <w:tabs>
          <w:tab w:val="left" w:pos="3969"/>
        </w:tabs>
        <w:spacing w:line="240" w:lineRule="auto"/>
        <w:rPr>
          <w:sz w:val="16"/>
        </w:rPr>
      </w:pPr>
    </w:p>
    <w:p w:rsidR="00BC0148" w:rsidRDefault="00BC0148" w:rsidP="00BC0148">
      <w:pPr>
        <w:tabs>
          <w:tab w:val="left" w:pos="3969"/>
        </w:tabs>
        <w:spacing w:line="240" w:lineRule="auto"/>
        <w:rPr>
          <w:sz w:val="16"/>
        </w:rPr>
      </w:pPr>
    </w:p>
    <w:p w:rsidR="00BC0148" w:rsidRDefault="00BC0148" w:rsidP="00BC0148">
      <w:pPr>
        <w:tabs>
          <w:tab w:val="left" w:pos="3969"/>
        </w:tabs>
        <w:spacing w:line="240" w:lineRule="auto"/>
        <w:rPr>
          <w:spacing w:val="-2"/>
          <w:sz w:val="16"/>
        </w:rPr>
      </w:pPr>
    </w:p>
    <w:p w:rsidR="00BC0148" w:rsidRDefault="00BC0148" w:rsidP="00BC0148">
      <w:pPr>
        <w:spacing w:line="240" w:lineRule="auto"/>
        <w:rPr>
          <w:sz w:val="24"/>
        </w:rPr>
      </w:pPr>
    </w:p>
    <w:p w:rsidR="00BC0148" w:rsidRDefault="00BC0148" w:rsidP="00BC0148">
      <w:pPr>
        <w:tabs>
          <w:tab w:val="left" w:pos="3969"/>
        </w:tabs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Default="00BC0148" w:rsidP="00BC0148">
      <w:pPr>
        <w:spacing w:line="240" w:lineRule="auto"/>
        <w:rPr>
          <w:spacing w:val="-2"/>
          <w:sz w:val="24"/>
        </w:rPr>
      </w:pPr>
    </w:p>
    <w:p w:rsidR="00BC0148" w:rsidRPr="00482D77" w:rsidRDefault="00BC0148" w:rsidP="00BC0148">
      <w:pPr>
        <w:jc w:val="center"/>
        <w:rPr>
          <w:spacing w:val="-2"/>
          <w:sz w:val="24"/>
        </w:rPr>
      </w:pPr>
      <w:r>
        <w:rPr>
          <w:spacing w:val="-2"/>
          <w:sz w:val="24"/>
        </w:rPr>
        <w:t>Москва 20</w:t>
      </w:r>
      <w:r w:rsidRPr="00482D77">
        <w:rPr>
          <w:spacing w:val="-2"/>
          <w:sz w:val="24"/>
        </w:rPr>
        <w:t>20</w:t>
      </w:r>
      <w:r>
        <w:rPr>
          <w:spacing w:val="-2"/>
          <w:sz w:val="24"/>
        </w:rPr>
        <w:t xml:space="preserve">   </w:t>
      </w:r>
    </w:p>
    <w:p w:rsidR="00BC0148" w:rsidRPr="00482D77" w:rsidRDefault="00BC0148" w:rsidP="00BC0148">
      <w:pPr>
        <w:jc w:val="center"/>
        <w:rPr>
          <w:spacing w:val="-2"/>
          <w:sz w:val="24"/>
        </w:rPr>
      </w:pPr>
    </w:p>
    <w:p w:rsidR="00BA43C4" w:rsidRPr="00E96995" w:rsidRDefault="00BA43C4" w:rsidP="00BA43C4">
      <w:pPr>
        <w:tabs>
          <w:tab w:val="left" w:pos="993"/>
        </w:tabs>
        <w:ind w:firstLine="708"/>
        <w:jc w:val="center"/>
        <w:sectPr w:rsidR="00BA43C4" w:rsidRPr="00E96995" w:rsidSect="007A2EDC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6838" w:code="9"/>
          <w:pgMar w:top="1134" w:right="851" w:bottom="1134" w:left="1701" w:header="278" w:footer="272" w:gutter="0"/>
          <w:pgNumType w:start="1"/>
          <w:cols w:space="720"/>
          <w:docGrid w:linePitch="326"/>
        </w:sectPr>
      </w:pPr>
    </w:p>
    <w:p w:rsidR="007768BD" w:rsidRPr="00E96995" w:rsidRDefault="00EC4C47" w:rsidP="00BA43C4">
      <w:pPr>
        <w:tabs>
          <w:tab w:val="left" w:pos="993"/>
        </w:tabs>
        <w:ind w:firstLine="708"/>
        <w:jc w:val="center"/>
        <w:rPr>
          <w:b/>
          <w:szCs w:val="28"/>
        </w:rPr>
      </w:pPr>
      <w:r>
        <w:rPr>
          <w:b/>
          <w:szCs w:val="28"/>
        </w:rPr>
        <w:lastRenderedPageBreak/>
        <w:t>ОГЛАВЛЕНИЕ</w:t>
      </w:r>
    </w:p>
    <w:p w:rsidR="00BE7D2C" w:rsidRPr="00E96995" w:rsidRDefault="00BE7D2C" w:rsidP="001C46B1">
      <w:pPr>
        <w:ind w:firstLine="567"/>
        <w:rPr>
          <w:szCs w:val="28"/>
        </w:rPr>
      </w:pPr>
    </w:p>
    <w:p w:rsidR="00FD0BEA" w:rsidRPr="00FD0BEA" w:rsidRDefault="000879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D0BEA">
        <w:rPr>
          <w:szCs w:val="28"/>
        </w:rPr>
        <w:fldChar w:fldCharType="begin"/>
      </w:r>
      <w:r w:rsidR="00425062" w:rsidRPr="00FD0BEA">
        <w:rPr>
          <w:szCs w:val="28"/>
        </w:rPr>
        <w:instrText xml:space="preserve"> TOC \o "1-3" \h \z \u </w:instrText>
      </w:r>
      <w:r w:rsidRPr="00FD0BEA">
        <w:rPr>
          <w:szCs w:val="28"/>
        </w:rPr>
        <w:fldChar w:fldCharType="separate"/>
      </w:r>
      <w:hyperlink w:anchor="_Toc59098481" w:history="1">
        <w:r w:rsidR="00FD0BEA" w:rsidRPr="00FD0BEA">
          <w:rPr>
            <w:rStyle w:val="ae"/>
            <w:noProof/>
          </w:rPr>
          <w:t>Введение</w:t>
        </w:r>
        <w:r w:rsidR="00FD0BEA" w:rsidRPr="00FD0BEA">
          <w:rPr>
            <w:noProof/>
            <w:webHidden/>
          </w:rPr>
          <w:tab/>
        </w:r>
        <w:r w:rsidRPr="00FD0BEA">
          <w:rPr>
            <w:noProof/>
            <w:webHidden/>
          </w:rPr>
          <w:fldChar w:fldCharType="begin"/>
        </w:r>
        <w:r w:rsidR="00FD0BEA" w:rsidRPr="00FD0BEA">
          <w:rPr>
            <w:noProof/>
            <w:webHidden/>
          </w:rPr>
          <w:instrText xml:space="preserve"> PAGEREF _Toc59098481 \h </w:instrText>
        </w:r>
        <w:r w:rsidRPr="00FD0BEA">
          <w:rPr>
            <w:noProof/>
            <w:webHidden/>
          </w:rPr>
        </w:r>
        <w:r w:rsidRPr="00FD0BEA">
          <w:rPr>
            <w:noProof/>
            <w:webHidden/>
          </w:rPr>
          <w:fldChar w:fldCharType="separate"/>
        </w:r>
        <w:r w:rsidR="00FD0BEA" w:rsidRPr="00FD0BEA">
          <w:rPr>
            <w:noProof/>
            <w:webHidden/>
          </w:rPr>
          <w:t>3</w:t>
        </w:r>
        <w:r w:rsidRPr="00FD0BEA">
          <w:rPr>
            <w:noProof/>
            <w:webHidden/>
          </w:rPr>
          <w:fldChar w:fldCharType="end"/>
        </w:r>
      </w:hyperlink>
    </w:p>
    <w:p w:rsidR="00FD0BEA" w:rsidRPr="00FD0BEA" w:rsidRDefault="000879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8482" w:history="1">
        <w:r w:rsidR="00FD0BEA" w:rsidRPr="00FD0BEA">
          <w:rPr>
            <w:rStyle w:val="ae"/>
            <w:noProof/>
          </w:rPr>
          <w:t>1 Основные технологии четвертой промышленной революции</w:t>
        </w:r>
        <w:r w:rsidR="00FD0BEA" w:rsidRPr="00FD0BEA">
          <w:rPr>
            <w:noProof/>
            <w:webHidden/>
          </w:rPr>
          <w:tab/>
        </w:r>
        <w:r w:rsidRPr="00FD0BEA">
          <w:rPr>
            <w:noProof/>
            <w:webHidden/>
          </w:rPr>
          <w:fldChar w:fldCharType="begin"/>
        </w:r>
        <w:r w:rsidR="00FD0BEA" w:rsidRPr="00FD0BEA">
          <w:rPr>
            <w:noProof/>
            <w:webHidden/>
          </w:rPr>
          <w:instrText xml:space="preserve"> PAGEREF _Toc59098482 \h </w:instrText>
        </w:r>
        <w:r w:rsidRPr="00FD0BEA">
          <w:rPr>
            <w:noProof/>
            <w:webHidden/>
          </w:rPr>
        </w:r>
        <w:r w:rsidRPr="00FD0BEA">
          <w:rPr>
            <w:noProof/>
            <w:webHidden/>
          </w:rPr>
          <w:fldChar w:fldCharType="separate"/>
        </w:r>
        <w:r w:rsidR="00FD0BEA" w:rsidRPr="00FD0BEA">
          <w:rPr>
            <w:noProof/>
            <w:webHidden/>
          </w:rPr>
          <w:t>4</w:t>
        </w:r>
        <w:r w:rsidRPr="00FD0BEA">
          <w:rPr>
            <w:noProof/>
            <w:webHidden/>
          </w:rPr>
          <w:fldChar w:fldCharType="end"/>
        </w:r>
      </w:hyperlink>
    </w:p>
    <w:p w:rsidR="00FD0BEA" w:rsidRPr="00FD0BEA" w:rsidRDefault="000879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8483" w:history="1">
        <w:r w:rsidR="00FD0BEA" w:rsidRPr="00FD0BEA">
          <w:rPr>
            <w:rStyle w:val="ae"/>
            <w:bCs/>
            <w:noProof/>
          </w:rPr>
          <w:t xml:space="preserve">2 </w:t>
        </w:r>
        <w:r w:rsidR="00FD0BEA" w:rsidRPr="00FD0BEA">
          <w:rPr>
            <w:rStyle w:val="ae"/>
            <w:noProof/>
          </w:rPr>
          <w:t>Принципы построения четвертой промышленной революции</w:t>
        </w:r>
        <w:r w:rsidR="00FD0BEA" w:rsidRPr="00FD0BEA">
          <w:rPr>
            <w:noProof/>
            <w:webHidden/>
          </w:rPr>
          <w:tab/>
        </w:r>
        <w:r w:rsidRPr="00FD0BEA">
          <w:rPr>
            <w:noProof/>
            <w:webHidden/>
          </w:rPr>
          <w:fldChar w:fldCharType="begin"/>
        </w:r>
        <w:r w:rsidR="00FD0BEA" w:rsidRPr="00FD0BEA">
          <w:rPr>
            <w:noProof/>
            <w:webHidden/>
          </w:rPr>
          <w:instrText xml:space="preserve"> PAGEREF _Toc59098483 \h </w:instrText>
        </w:r>
        <w:r w:rsidRPr="00FD0BEA">
          <w:rPr>
            <w:noProof/>
            <w:webHidden/>
          </w:rPr>
        </w:r>
        <w:r w:rsidRPr="00FD0BEA">
          <w:rPr>
            <w:noProof/>
            <w:webHidden/>
          </w:rPr>
          <w:fldChar w:fldCharType="separate"/>
        </w:r>
        <w:r w:rsidR="00FD0BEA" w:rsidRPr="00FD0BEA">
          <w:rPr>
            <w:noProof/>
            <w:webHidden/>
          </w:rPr>
          <w:t>9</w:t>
        </w:r>
        <w:r w:rsidRPr="00FD0BEA">
          <w:rPr>
            <w:noProof/>
            <w:webHidden/>
          </w:rPr>
          <w:fldChar w:fldCharType="end"/>
        </w:r>
      </w:hyperlink>
    </w:p>
    <w:p w:rsidR="00FD0BEA" w:rsidRPr="00FD0BEA" w:rsidRDefault="000879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8484" w:history="1">
        <w:r w:rsidR="00FD0BEA" w:rsidRPr="00FD0BEA">
          <w:rPr>
            <w:rStyle w:val="ae"/>
            <w:noProof/>
          </w:rPr>
          <w:t>Заключение</w:t>
        </w:r>
        <w:r w:rsidR="00FD0BEA" w:rsidRPr="00FD0BEA">
          <w:rPr>
            <w:noProof/>
            <w:webHidden/>
          </w:rPr>
          <w:tab/>
        </w:r>
        <w:r w:rsidRPr="00FD0BEA">
          <w:rPr>
            <w:noProof/>
            <w:webHidden/>
          </w:rPr>
          <w:fldChar w:fldCharType="begin"/>
        </w:r>
        <w:r w:rsidR="00FD0BEA" w:rsidRPr="00FD0BEA">
          <w:rPr>
            <w:noProof/>
            <w:webHidden/>
          </w:rPr>
          <w:instrText xml:space="preserve"> PAGEREF _Toc59098484 \h </w:instrText>
        </w:r>
        <w:r w:rsidRPr="00FD0BEA">
          <w:rPr>
            <w:noProof/>
            <w:webHidden/>
          </w:rPr>
        </w:r>
        <w:r w:rsidRPr="00FD0BEA">
          <w:rPr>
            <w:noProof/>
            <w:webHidden/>
          </w:rPr>
          <w:fldChar w:fldCharType="separate"/>
        </w:r>
        <w:r w:rsidR="00FD0BEA" w:rsidRPr="00FD0BEA">
          <w:rPr>
            <w:noProof/>
            <w:webHidden/>
          </w:rPr>
          <w:t>15</w:t>
        </w:r>
        <w:r w:rsidRPr="00FD0BEA">
          <w:rPr>
            <w:noProof/>
            <w:webHidden/>
          </w:rPr>
          <w:fldChar w:fldCharType="end"/>
        </w:r>
      </w:hyperlink>
    </w:p>
    <w:p w:rsidR="00FD0BEA" w:rsidRPr="00FD0BEA" w:rsidRDefault="000879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8485" w:history="1">
        <w:r w:rsidR="00FD0BEA" w:rsidRPr="00FD0BEA">
          <w:rPr>
            <w:rStyle w:val="ae"/>
            <w:noProof/>
          </w:rPr>
          <w:t>Список использованных источников</w:t>
        </w:r>
        <w:r w:rsidR="00FD0BEA" w:rsidRPr="00FD0BEA">
          <w:rPr>
            <w:noProof/>
            <w:webHidden/>
          </w:rPr>
          <w:tab/>
        </w:r>
        <w:r w:rsidRPr="00FD0BEA">
          <w:rPr>
            <w:noProof/>
            <w:webHidden/>
          </w:rPr>
          <w:fldChar w:fldCharType="begin"/>
        </w:r>
        <w:r w:rsidR="00FD0BEA" w:rsidRPr="00FD0BEA">
          <w:rPr>
            <w:noProof/>
            <w:webHidden/>
          </w:rPr>
          <w:instrText xml:space="preserve"> PAGEREF _Toc59098485 \h </w:instrText>
        </w:r>
        <w:r w:rsidRPr="00FD0BEA">
          <w:rPr>
            <w:noProof/>
            <w:webHidden/>
          </w:rPr>
        </w:r>
        <w:r w:rsidRPr="00FD0BEA">
          <w:rPr>
            <w:noProof/>
            <w:webHidden/>
          </w:rPr>
          <w:fldChar w:fldCharType="separate"/>
        </w:r>
        <w:r w:rsidR="00FD0BEA" w:rsidRPr="00FD0BEA">
          <w:rPr>
            <w:noProof/>
            <w:webHidden/>
          </w:rPr>
          <w:t>16</w:t>
        </w:r>
        <w:r w:rsidRPr="00FD0BEA">
          <w:rPr>
            <w:noProof/>
            <w:webHidden/>
          </w:rPr>
          <w:fldChar w:fldCharType="end"/>
        </w:r>
      </w:hyperlink>
    </w:p>
    <w:p w:rsidR="00425062" w:rsidRPr="00E96995" w:rsidRDefault="000879C4" w:rsidP="00826744">
      <w:pPr>
        <w:tabs>
          <w:tab w:val="left" w:pos="284"/>
          <w:tab w:val="right" w:leader="dot" w:pos="9639"/>
        </w:tabs>
        <w:rPr>
          <w:szCs w:val="28"/>
        </w:rPr>
      </w:pPr>
      <w:r w:rsidRPr="00FD0BEA">
        <w:rPr>
          <w:szCs w:val="28"/>
        </w:rPr>
        <w:fldChar w:fldCharType="end"/>
      </w: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DA1612" w:rsidRPr="00E96995" w:rsidRDefault="00DA1612">
      <w:pPr>
        <w:rPr>
          <w:szCs w:val="28"/>
        </w:rPr>
      </w:pPr>
      <w:r w:rsidRPr="00E96995">
        <w:rPr>
          <w:szCs w:val="28"/>
        </w:rPr>
        <w:br w:type="page"/>
      </w:r>
    </w:p>
    <w:p w:rsidR="000C7B22" w:rsidRPr="00E96995" w:rsidRDefault="000C7B22" w:rsidP="001C46B1">
      <w:pPr>
        <w:ind w:firstLine="567"/>
        <w:rPr>
          <w:szCs w:val="28"/>
        </w:rPr>
        <w:sectPr w:rsidR="000C7B22" w:rsidRPr="00E96995" w:rsidSect="007A2EDC">
          <w:footerReference w:type="default" r:id="rId14"/>
          <w:footnotePr>
            <w:numRestart w:val="eachPage"/>
          </w:footnotePr>
          <w:pgSz w:w="11906" w:h="16838" w:code="9"/>
          <w:pgMar w:top="1134" w:right="851" w:bottom="1134" w:left="1701" w:header="0" w:footer="0" w:gutter="0"/>
          <w:pgNumType w:start="2"/>
          <w:cols w:space="720"/>
          <w:docGrid w:linePitch="381"/>
        </w:sectPr>
      </w:pPr>
    </w:p>
    <w:p w:rsidR="00C83AEA" w:rsidRPr="00590651" w:rsidRDefault="009D443F" w:rsidP="00EC4C47">
      <w:pPr>
        <w:pStyle w:val="13"/>
        <w:rPr>
          <w:rFonts w:ascii="Times New Roman" w:hAnsi="Times New Roman"/>
        </w:rPr>
      </w:pPr>
      <w:bookmarkStart w:id="0" w:name="_Toc445973855"/>
      <w:bookmarkStart w:id="1" w:name="_Toc456609892"/>
      <w:bookmarkStart w:id="2" w:name="_Toc59098481"/>
      <w:r w:rsidRPr="00590651">
        <w:rPr>
          <w:rFonts w:ascii="Times New Roman" w:hAnsi="Times New Roman"/>
        </w:rPr>
        <w:lastRenderedPageBreak/>
        <w:t>ВВЕДЕНИЕ</w:t>
      </w:r>
      <w:bookmarkEnd w:id="0"/>
      <w:bookmarkEnd w:id="1"/>
      <w:bookmarkEnd w:id="2"/>
    </w:p>
    <w:p w:rsidR="00C83AEA" w:rsidRPr="00E96995" w:rsidRDefault="00C83AEA" w:rsidP="00E247EF">
      <w:pPr>
        <w:ind w:firstLine="709"/>
        <w:rPr>
          <w:szCs w:val="28"/>
        </w:rPr>
      </w:pPr>
    </w:p>
    <w:p w:rsidR="00AD2F92" w:rsidRPr="00FD0BEA" w:rsidRDefault="00FD0BEA" w:rsidP="00FD0BEA">
      <w:pPr>
        <w:ind w:firstLine="709"/>
      </w:pPr>
      <w:r w:rsidRPr="00FD0BEA">
        <w:t>Темпы современной жизни по сравнению жизнью предыдущих лет ст</w:t>
      </w:r>
      <w:r w:rsidRPr="00FD0BEA">
        <w:t>а</w:t>
      </w:r>
      <w:r w:rsidRPr="00FD0BEA">
        <w:t>ли невероятно высокими. Постоянные изменения уже не кажутся чем-то н</w:t>
      </w:r>
      <w:r w:rsidRPr="00FD0BEA">
        <w:t>е</w:t>
      </w:r>
      <w:r w:rsidRPr="00FD0BEA">
        <w:t>обычным, а стали нормой современной обстановки как для людей, так и для бизнеса. Бизнесу теперь приходится адаптироваться к огромному числу и</w:t>
      </w:r>
      <w:r w:rsidRPr="00FD0BEA">
        <w:t>н</w:t>
      </w:r>
      <w:r w:rsidRPr="00FD0BEA">
        <w:t>новаций, которые происходят практически постоянно, изменяя наполнение, ритм и структуру ведения деятельности на рынке. Но в определенные моме</w:t>
      </w:r>
      <w:r w:rsidRPr="00FD0BEA">
        <w:t>н</w:t>
      </w:r>
      <w:r w:rsidRPr="00FD0BEA">
        <w:t>ты изменений становится особенно много: экономика меняет вектор своего развития, и деформируются производственные отношения. Название подо</w:t>
      </w:r>
      <w:r w:rsidRPr="00FD0BEA">
        <w:t>б</w:t>
      </w:r>
      <w:r w:rsidRPr="00FD0BEA">
        <w:t>ному феномену -промышленная революция.</w:t>
      </w:r>
    </w:p>
    <w:p w:rsidR="00FD0BEA" w:rsidRPr="00FD0BEA" w:rsidRDefault="00FD0BEA" w:rsidP="00FD0BEA">
      <w:pPr>
        <w:ind w:firstLine="709"/>
      </w:pPr>
      <w:r w:rsidRPr="00FD0BEA">
        <w:t>Индустрия 4.0 - термин, который был предложен для обозначения че</w:t>
      </w:r>
      <w:r w:rsidRPr="00FD0BEA">
        <w:t>т</w:t>
      </w:r>
      <w:r w:rsidRPr="00FD0BEA">
        <w:t>вертой промышленной революции в 2011 г. на Ганноверской ярмарке. В у</w:t>
      </w:r>
      <w:r w:rsidRPr="00FD0BEA">
        <w:t>з</w:t>
      </w:r>
      <w:r w:rsidRPr="00FD0BEA">
        <w:t>ком смысле «Индустрия 4.0» - это название одного из немецких государс</w:t>
      </w:r>
      <w:r w:rsidRPr="00FD0BEA">
        <w:t>т</w:t>
      </w:r>
      <w:r w:rsidRPr="00FD0BEA">
        <w:t>венных проектов, направленных на создание автоматизированного произво</w:t>
      </w:r>
      <w:r w:rsidRPr="00FD0BEA">
        <w:t>д</w:t>
      </w:r>
      <w:r w:rsidRPr="00FD0BEA">
        <w:t>ства на базе интернета вещей. После нескольких международных конфере</w:t>
      </w:r>
      <w:r w:rsidRPr="00FD0BEA">
        <w:t>н</w:t>
      </w:r>
      <w:r w:rsidRPr="00FD0BEA">
        <w:t>ций эта концепция получила общемировое признание, а часть стран стала о</w:t>
      </w:r>
      <w:r w:rsidRPr="00FD0BEA">
        <w:t>п</w:t>
      </w:r>
      <w:r w:rsidRPr="00FD0BEA">
        <w:t>ределять переход к новому «цифровому» производству как приоритетное н</w:t>
      </w:r>
      <w:r w:rsidRPr="00FD0BEA">
        <w:t>а</w:t>
      </w:r>
      <w:r w:rsidRPr="00FD0BEA">
        <w:t>правление своего развития.</w:t>
      </w:r>
    </w:p>
    <w:p w:rsidR="007768BD" w:rsidRDefault="00A303A7" w:rsidP="001459C6">
      <w:pPr>
        <w:ind w:firstLine="709"/>
        <w:rPr>
          <w:szCs w:val="28"/>
        </w:rPr>
      </w:pPr>
      <w:r w:rsidRPr="001459C6">
        <w:t>Таким образом, ц</w:t>
      </w:r>
      <w:r w:rsidR="007768BD" w:rsidRPr="001459C6">
        <w:t xml:space="preserve">елью </w:t>
      </w:r>
      <w:r w:rsidR="005017EC" w:rsidRPr="001459C6">
        <w:t>данной работы</w:t>
      </w:r>
      <w:r w:rsidR="007768BD" w:rsidRPr="001459C6">
        <w:t xml:space="preserve"> выступает</w:t>
      </w:r>
      <w:r w:rsidR="007768BD" w:rsidRPr="00E96995">
        <w:rPr>
          <w:szCs w:val="28"/>
        </w:rPr>
        <w:t xml:space="preserve"> исследование</w:t>
      </w:r>
      <w:r w:rsidR="00176FC1" w:rsidRPr="00E96995">
        <w:rPr>
          <w:szCs w:val="28"/>
        </w:rPr>
        <w:t xml:space="preserve"> </w:t>
      </w:r>
      <w:r w:rsidR="007A2EDC">
        <w:rPr>
          <w:szCs w:val="28"/>
        </w:rPr>
        <w:t>особе</w:t>
      </w:r>
      <w:r w:rsidR="007A2EDC">
        <w:rPr>
          <w:szCs w:val="28"/>
        </w:rPr>
        <w:t>н</w:t>
      </w:r>
      <w:r w:rsidR="007A2EDC">
        <w:rPr>
          <w:szCs w:val="28"/>
        </w:rPr>
        <w:t xml:space="preserve">ностей </w:t>
      </w:r>
      <w:r w:rsidR="00AD2F92">
        <w:rPr>
          <w:szCs w:val="28"/>
        </w:rPr>
        <w:t>четвертой промышленной революции</w:t>
      </w:r>
      <w:r w:rsidR="007768BD" w:rsidRPr="00E96995">
        <w:rPr>
          <w:szCs w:val="28"/>
        </w:rPr>
        <w:t>.</w:t>
      </w:r>
    </w:p>
    <w:p w:rsidR="004B192E" w:rsidRDefault="004B192E" w:rsidP="004B192E">
      <w:pPr>
        <w:ind w:firstLine="709"/>
        <w:rPr>
          <w:szCs w:val="28"/>
        </w:rPr>
      </w:pPr>
      <w:r w:rsidRPr="00017218">
        <w:rPr>
          <w:szCs w:val="28"/>
        </w:rPr>
        <w:t>В соответствии с поставленной целью в работе предстоит решить зад</w:t>
      </w:r>
      <w:r w:rsidRPr="00017218">
        <w:rPr>
          <w:szCs w:val="28"/>
        </w:rPr>
        <w:t>а</w:t>
      </w:r>
      <w:r w:rsidRPr="00017218">
        <w:rPr>
          <w:szCs w:val="28"/>
        </w:rPr>
        <w:t>ч</w:t>
      </w:r>
      <w:r>
        <w:rPr>
          <w:szCs w:val="28"/>
        </w:rPr>
        <w:t>и</w:t>
      </w:r>
      <w:r w:rsidRPr="00017218">
        <w:rPr>
          <w:szCs w:val="28"/>
        </w:rPr>
        <w:t>:</w:t>
      </w:r>
    </w:p>
    <w:p w:rsidR="004B192E" w:rsidRPr="00017218" w:rsidRDefault="004B192E" w:rsidP="004B192E">
      <w:pPr>
        <w:ind w:firstLine="709"/>
        <w:rPr>
          <w:szCs w:val="28"/>
        </w:rPr>
      </w:pPr>
      <w:r>
        <w:rPr>
          <w:szCs w:val="28"/>
        </w:rPr>
        <w:t xml:space="preserve">- </w:t>
      </w:r>
      <w:r w:rsidR="00DE4EA9">
        <w:rPr>
          <w:szCs w:val="28"/>
        </w:rPr>
        <w:t xml:space="preserve">описать </w:t>
      </w:r>
      <w:r w:rsidR="00063EFE">
        <w:rPr>
          <w:szCs w:val="28"/>
        </w:rPr>
        <w:t>основные технологии четвертой промышленной революции;</w:t>
      </w:r>
    </w:p>
    <w:p w:rsidR="00EC4C47" w:rsidRDefault="004B192E" w:rsidP="004B192E">
      <w:pPr>
        <w:ind w:firstLine="709"/>
      </w:pPr>
      <w:r w:rsidRPr="00017218">
        <w:rPr>
          <w:szCs w:val="28"/>
        </w:rPr>
        <w:t>- охарактеризовать</w:t>
      </w:r>
      <w:r>
        <w:rPr>
          <w:szCs w:val="28"/>
        </w:rPr>
        <w:t xml:space="preserve"> </w:t>
      </w:r>
      <w:r w:rsidR="00063EFE">
        <w:rPr>
          <w:szCs w:val="28"/>
        </w:rPr>
        <w:t>принципы построения четвертой промышленной революции;</w:t>
      </w:r>
    </w:p>
    <w:p w:rsidR="004B192E" w:rsidRPr="00017218" w:rsidRDefault="004B192E" w:rsidP="004B192E">
      <w:pPr>
        <w:tabs>
          <w:tab w:val="left" w:pos="6469"/>
        </w:tabs>
        <w:ind w:firstLine="709"/>
        <w:rPr>
          <w:szCs w:val="28"/>
        </w:rPr>
      </w:pPr>
      <w:r w:rsidRPr="00017218">
        <w:rPr>
          <w:szCs w:val="28"/>
        </w:rPr>
        <w:t>- сделать выводы по работе в целом.</w:t>
      </w:r>
      <w:r>
        <w:rPr>
          <w:szCs w:val="28"/>
        </w:rPr>
        <w:tab/>
      </w:r>
    </w:p>
    <w:p w:rsidR="004B192E" w:rsidRPr="00E96995" w:rsidRDefault="004B192E" w:rsidP="00E247EF">
      <w:pPr>
        <w:ind w:firstLine="709"/>
        <w:rPr>
          <w:szCs w:val="28"/>
        </w:rPr>
      </w:pPr>
    </w:p>
    <w:p w:rsidR="007768BD" w:rsidRPr="00E96995" w:rsidRDefault="00C83AEA" w:rsidP="0017777A">
      <w:pPr>
        <w:pStyle w:val="1"/>
        <w:numPr>
          <w:ilvl w:val="1"/>
          <w:numId w:val="2"/>
        </w:numPr>
        <w:tabs>
          <w:tab w:val="left" w:pos="993"/>
        </w:tabs>
        <w:rPr>
          <w:rFonts w:ascii="Times New Roman" w:hAnsi="Times New Roman"/>
          <w:b/>
          <w:sz w:val="28"/>
          <w:szCs w:val="28"/>
        </w:rPr>
      </w:pPr>
      <w:r w:rsidRPr="00E96995">
        <w:rPr>
          <w:rFonts w:ascii="Times New Roman" w:hAnsi="Times New Roman"/>
          <w:b/>
          <w:sz w:val="28"/>
          <w:szCs w:val="28"/>
        </w:rPr>
        <w:br w:type="page"/>
      </w:r>
    </w:p>
    <w:p w:rsidR="00BA43C4" w:rsidRPr="00590651" w:rsidRDefault="00396E68" w:rsidP="00590651">
      <w:pPr>
        <w:pStyle w:val="25"/>
        <w:jc w:val="center"/>
        <w:rPr>
          <w:rFonts w:ascii="Times New Roman" w:hAnsi="Times New Roman"/>
          <w:i w:val="0"/>
        </w:rPr>
      </w:pPr>
      <w:bookmarkStart w:id="3" w:name="_Toc59098482"/>
      <w:bookmarkStart w:id="4" w:name="_Toc445973858"/>
      <w:bookmarkStart w:id="5" w:name="_Toc461205700"/>
      <w:r w:rsidRPr="00590651">
        <w:rPr>
          <w:rFonts w:ascii="Times New Roman" w:hAnsi="Times New Roman"/>
          <w:i w:val="0"/>
        </w:rPr>
        <w:lastRenderedPageBreak/>
        <w:t xml:space="preserve">1 </w:t>
      </w:r>
      <w:r w:rsidR="00063EFE" w:rsidRPr="00063EFE">
        <w:rPr>
          <w:rFonts w:ascii="Times New Roman" w:hAnsi="Times New Roman"/>
          <w:i w:val="0"/>
        </w:rPr>
        <w:t>ОСНОВНЫЕ ТЕХНОЛОГИИ ЧЕТВЕРТОЙ ПРОМЫШЛЕННОЙ РЕВОЛЮЦИИ</w:t>
      </w:r>
      <w:bookmarkEnd w:id="3"/>
    </w:p>
    <w:p w:rsidR="000261B3" w:rsidRDefault="000261B3">
      <w:pPr>
        <w:spacing w:line="240" w:lineRule="auto"/>
        <w:rPr>
          <w:b/>
          <w:bCs/>
          <w:szCs w:val="28"/>
        </w:rPr>
      </w:pP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  <w:shd w:val="clear" w:color="auto" w:fill="FFFFFF"/>
        </w:rPr>
      </w:pPr>
      <w:r w:rsidRPr="004E4B7C">
        <w:rPr>
          <w:szCs w:val="28"/>
          <w:lang w:val="en-US"/>
        </w:rPr>
        <w:t>Cyber</w:t>
      </w:r>
      <w:r w:rsidRPr="004E4B7C">
        <w:rPr>
          <w:szCs w:val="28"/>
        </w:rPr>
        <w:t>-</w:t>
      </w:r>
      <w:r w:rsidRPr="004E4B7C">
        <w:rPr>
          <w:szCs w:val="28"/>
          <w:lang w:val="en-US"/>
        </w:rPr>
        <w:t>physical</w:t>
      </w:r>
      <w:r w:rsidRPr="004E4B7C">
        <w:rPr>
          <w:szCs w:val="28"/>
        </w:rPr>
        <w:t xml:space="preserve"> </w:t>
      </w:r>
      <w:r w:rsidRPr="004E4B7C">
        <w:rPr>
          <w:szCs w:val="28"/>
          <w:lang w:val="en-US"/>
        </w:rPr>
        <w:t>systems</w:t>
      </w:r>
      <w:r w:rsidRPr="004E4B7C">
        <w:rPr>
          <w:szCs w:val="28"/>
        </w:rPr>
        <w:t xml:space="preserve"> (</w:t>
      </w:r>
      <w:proofErr w:type="spellStart"/>
      <w:r w:rsidRPr="004E4B7C">
        <w:rPr>
          <w:szCs w:val="28"/>
        </w:rPr>
        <w:t>Киберфизические</w:t>
      </w:r>
      <w:proofErr w:type="spellEnd"/>
      <w:r w:rsidRPr="004E4B7C">
        <w:rPr>
          <w:szCs w:val="28"/>
        </w:rPr>
        <w:t xml:space="preserve"> системы)</w:t>
      </w:r>
      <w:r w:rsidRPr="004E4B7C">
        <w:rPr>
          <w:szCs w:val="28"/>
          <w:shd w:val="clear" w:color="auto" w:fill="FFFFFF"/>
        </w:rPr>
        <w:t xml:space="preserve"> – это организац</w:t>
      </w:r>
      <w:r w:rsidRPr="004E4B7C">
        <w:rPr>
          <w:szCs w:val="28"/>
          <w:shd w:val="clear" w:color="auto" w:fill="FFFFFF"/>
        </w:rPr>
        <w:t>и</w:t>
      </w:r>
      <w:r w:rsidRPr="004E4B7C">
        <w:rPr>
          <w:szCs w:val="28"/>
          <w:shd w:val="clear" w:color="auto" w:fill="FFFFFF"/>
        </w:rPr>
        <w:t>онно-техническая концепция управления информационными потоками, инт</w:t>
      </w:r>
      <w:r w:rsidRPr="004E4B7C">
        <w:rPr>
          <w:szCs w:val="28"/>
          <w:shd w:val="clear" w:color="auto" w:fill="FFFFFF"/>
        </w:rPr>
        <w:t>е</w:t>
      </w:r>
      <w:r w:rsidRPr="004E4B7C">
        <w:rPr>
          <w:szCs w:val="28"/>
          <w:shd w:val="clear" w:color="auto" w:fill="FFFFFF"/>
        </w:rPr>
        <w:t>грация вычислительных ресурсов в физические процессы производства. В такой системе датчики, контроллеры и информационные системы объедин</w:t>
      </w:r>
      <w:r w:rsidRPr="004E4B7C">
        <w:rPr>
          <w:szCs w:val="28"/>
          <w:shd w:val="clear" w:color="auto" w:fill="FFFFFF"/>
        </w:rPr>
        <w:t>е</w:t>
      </w:r>
      <w:r w:rsidRPr="004E4B7C">
        <w:rPr>
          <w:szCs w:val="28"/>
          <w:shd w:val="clear" w:color="auto" w:fill="FFFFFF"/>
        </w:rPr>
        <w:t xml:space="preserve">ны в единую сеть на протяжении всего жизненного цикла изделия. </w:t>
      </w:r>
      <w:proofErr w:type="spellStart"/>
      <w:r w:rsidRPr="004E4B7C">
        <w:rPr>
          <w:szCs w:val="28"/>
          <w:shd w:val="clear" w:color="auto" w:fill="FFFFFF"/>
        </w:rPr>
        <w:t>Кибер-физическая</w:t>
      </w:r>
      <w:proofErr w:type="spellEnd"/>
      <w:r w:rsidRPr="004E4B7C">
        <w:rPr>
          <w:szCs w:val="28"/>
          <w:shd w:val="clear" w:color="auto" w:fill="FFFFFF"/>
        </w:rPr>
        <w:t xml:space="preserve"> сеть может быть, как в рамках одного предприятия, так и в ра</w:t>
      </w:r>
      <w:r w:rsidRPr="004E4B7C">
        <w:rPr>
          <w:szCs w:val="28"/>
          <w:shd w:val="clear" w:color="auto" w:fill="FFFFFF"/>
        </w:rPr>
        <w:t>м</w:t>
      </w:r>
      <w:r w:rsidRPr="004E4B7C">
        <w:rPr>
          <w:szCs w:val="28"/>
          <w:shd w:val="clear" w:color="auto" w:fill="FFFFFF"/>
        </w:rPr>
        <w:t>ках динамической бизнес-модели в составе которой несколько предприятий. Операции на протяжении всего жизненного цикла взаимодействуют друг с другом с помощью стандартных интернет-протоколов для управления, пл</w:t>
      </w:r>
      <w:r w:rsidRPr="004E4B7C">
        <w:rPr>
          <w:szCs w:val="28"/>
          <w:shd w:val="clear" w:color="auto" w:fill="FFFFFF"/>
        </w:rPr>
        <w:t>а</w:t>
      </w:r>
      <w:r w:rsidRPr="004E4B7C">
        <w:rPr>
          <w:szCs w:val="28"/>
          <w:shd w:val="clear" w:color="auto" w:fill="FFFFFF"/>
        </w:rPr>
        <w:t>нирования, самонастройки и адаптации к изменениям.</w:t>
      </w:r>
    </w:p>
    <w:p w:rsidR="00FD0BEA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 xml:space="preserve">Ключевые технологические тенденции, лежащие в основе </w:t>
      </w:r>
      <w:proofErr w:type="spellStart"/>
      <w:r w:rsidRPr="004E4B7C">
        <w:rPr>
          <w:szCs w:val="28"/>
        </w:rPr>
        <w:t>киберфиз</w:t>
      </w:r>
      <w:r w:rsidRPr="004E4B7C">
        <w:rPr>
          <w:szCs w:val="28"/>
        </w:rPr>
        <w:t>и</w:t>
      </w:r>
      <w:r w:rsidRPr="004E4B7C">
        <w:rPr>
          <w:szCs w:val="28"/>
        </w:rPr>
        <w:t>ческих</w:t>
      </w:r>
      <w:proofErr w:type="spellEnd"/>
      <w:r w:rsidRPr="004E4B7C">
        <w:rPr>
          <w:szCs w:val="28"/>
        </w:rPr>
        <w:t xml:space="preserve"> систем представлены на рисунке </w:t>
      </w:r>
      <w:r>
        <w:rPr>
          <w:szCs w:val="28"/>
        </w:rPr>
        <w:t>1.1</w:t>
      </w:r>
      <w:r w:rsidRPr="004E4B7C">
        <w:rPr>
          <w:szCs w:val="28"/>
        </w:rPr>
        <w:t>. Изолированно они уже испол</w:t>
      </w:r>
      <w:r w:rsidRPr="004E4B7C">
        <w:rPr>
          <w:szCs w:val="28"/>
        </w:rPr>
        <w:t>ь</w:t>
      </w:r>
      <w:r w:rsidRPr="004E4B7C">
        <w:rPr>
          <w:szCs w:val="28"/>
        </w:rPr>
        <w:t>зуются в разных сферах, но будучи интегрированными в единое целое, они меняют существующие отношения между производителями, поставщиками и покупателями, а также между человеком и машиной.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jc w:val="center"/>
        <w:rPr>
          <w:szCs w:val="28"/>
        </w:rPr>
      </w:pPr>
      <w:r w:rsidRPr="00827E93">
        <w:rPr>
          <w:noProof/>
          <w:szCs w:val="28"/>
        </w:rPr>
        <w:drawing>
          <wp:inline distT="0" distB="0" distL="0" distR="0">
            <wp:extent cx="5020599" cy="2320119"/>
            <wp:effectExtent l="19050" t="19050" r="8890" b="23495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88" t="4831" r="1877" b="2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89" cy="232663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 xml:space="preserve">Рисунок 1.1 - </w:t>
      </w:r>
      <w:r w:rsidRPr="004E4B7C">
        <w:rPr>
          <w:szCs w:val="28"/>
        </w:rPr>
        <w:t>Технологии Индустрии 4.0</w:t>
      </w:r>
    </w:p>
    <w:p w:rsidR="00FD0BEA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proofErr w:type="spellStart"/>
      <w:r w:rsidRPr="004E4B7C">
        <w:rPr>
          <w:szCs w:val="28"/>
        </w:rPr>
        <w:t>Big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Data</w:t>
      </w:r>
      <w:proofErr w:type="spellEnd"/>
      <w:r w:rsidRPr="004E4B7C">
        <w:rPr>
          <w:szCs w:val="28"/>
        </w:rPr>
        <w:t xml:space="preserve"> (Большие Данные). Это совокупность подходов, инструментов </w:t>
      </w:r>
      <w:r w:rsidRPr="004E4B7C">
        <w:rPr>
          <w:szCs w:val="28"/>
        </w:rPr>
        <w:lastRenderedPageBreak/>
        <w:t>и методов обработки структурированных и неструктурированных данных больших объёмов и значительного многообразия для получения восприн</w:t>
      </w:r>
      <w:r w:rsidRPr="004E4B7C">
        <w:rPr>
          <w:szCs w:val="28"/>
        </w:rPr>
        <w:t>и</w:t>
      </w:r>
      <w:r w:rsidRPr="004E4B7C">
        <w:rPr>
          <w:szCs w:val="28"/>
        </w:rPr>
        <w:t>маемых человеком или компьютерной системой результатов, эффективных в условиях непрерывного прироста, распределения по многочисленным узлам вычислительной сети.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Огромный массив цифровой информации представляет собой среду, в которой находят отражение различные события реального мира, в явном виде в информацию не записанные. Человек способен на распознавание этих с</w:t>
      </w:r>
      <w:r w:rsidRPr="004E4B7C">
        <w:rPr>
          <w:szCs w:val="28"/>
        </w:rPr>
        <w:t>о</w:t>
      </w:r>
      <w:r w:rsidRPr="004E4B7C">
        <w:rPr>
          <w:szCs w:val="28"/>
        </w:rPr>
        <w:t>бытий, однако лишь при удобном отображении и на обозримых масштабах информации. Например, человек способен идентифицировать наличие пре</w:t>
      </w:r>
      <w:r w:rsidRPr="004E4B7C">
        <w:rPr>
          <w:szCs w:val="28"/>
        </w:rPr>
        <w:t>д</w:t>
      </w:r>
      <w:r w:rsidRPr="004E4B7C">
        <w:rPr>
          <w:szCs w:val="28"/>
        </w:rPr>
        <w:t>мета на фотографии, но не справится, если перед ним будут миллионы фот</w:t>
      </w:r>
      <w:r w:rsidRPr="004E4B7C">
        <w:rPr>
          <w:szCs w:val="28"/>
        </w:rPr>
        <w:t>о</w:t>
      </w:r>
      <w:r w:rsidRPr="004E4B7C">
        <w:rPr>
          <w:szCs w:val="28"/>
        </w:rPr>
        <w:t xml:space="preserve">графий. Для работы на таком масштабе данных становится целесообразным машинными методами обработать и </w:t>
      </w:r>
      <w:proofErr w:type="spellStart"/>
      <w:r w:rsidRPr="004E4B7C">
        <w:rPr>
          <w:szCs w:val="28"/>
        </w:rPr>
        <w:t>переструктурировать</w:t>
      </w:r>
      <w:proofErr w:type="spellEnd"/>
      <w:r w:rsidRPr="004E4B7C">
        <w:rPr>
          <w:szCs w:val="28"/>
        </w:rPr>
        <w:t xml:space="preserve"> массив цифровой информации, высветив явным образом интересующее событие. Идентифик</w:t>
      </w:r>
      <w:r w:rsidRPr="004E4B7C">
        <w:rPr>
          <w:szCs w:val="28"/>
        </w:rPr>
        <w:t>а</w:t>
      </w:r>
      <w:r w:rsidRPr="004E4B7C">
        <w:rPr>
          <w:szCs w:val="28"/>
        </w:rPr>
        <w:t xml:space="preserve">ция и </w:t>
      </w:r>
      <w:proofErr w:type="spellStart"/>
      <w:r w:rsidRPr="004E4B7C">
        <w:rPr>
          <w:szCs w:val="28"/>
        </w:rPr>
        <w:t>характеризация</w:t>
      </w:r>
      <w:proofErr w:type="spellEnd"/>
      <w:r w:rsidRPr="004E4B7C">
        <w:rPr>
          <w:szCs w:val="28"/>
        </w:rPr>
        <w:t xml:space="preserve"> событий позволяет принимать решения на их основе, в т.ч. автоматические.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proofErr w:type="spellStart"/>
      <w:r w:rsidRPr="004E4B7C">
        <w:rPr>
          <w:szCs w:val="28"/>
        </w:rPr>
        <w:t>Big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Data</w:t>
      </w:r>
      <w:proofErr w:type="spellEnd"/>
      <w:r w:rsidRPr="004E4B7C">
        <w:rPr>
          <w:szCs w:val="28"/>
        </w:rPr>
        <w:t xml:space="preserve"> представляет собой набор данных из традиционных и цифр</w:t>
      </w:r>
      <w:r w:rsidRPr="004E4B7C">
        <w:rPr>
          <w:szCs w:val="28"/>
        </w:rPr>
        <w:t>о</w:t>
      </w:r>
      <w:r w:rsidRPr="004E4B7C">
        <w:rPr>
          <w:szCs w:val="28"/>
        </w:rPr>
        <w:t>вых источников внутри и за пределами компании. Данные собираются везде: от датчиков, сотрудников компании, компаний-контрагентов, клиентов, се</w:t>
      </w:r>
      <w:r w:rsidRPr="004E4B7C">
        <w:rPr>
          <w:szCs w:val="28"/>
        </w:rPr>
        <w:t>р</w:t>
      </w:r>
      <w:r w:rsidRPr="004E4B7C">
        <w:rPr>
          <w:szCs w:val="28"/>
        </w:rPr>
        <w:t xml:space="preserve">висных центров, поставщиков и т.д., поле чего данные структурируются, анализируются и используются. Основная задача предприятий при работе с </w:t>
      </w:r>
      <w:proofErr w:type="spellStart"/>
      <w:r w:rsidRPr="004E4B7C">
        <w:rPr>
          <w:szCs w:val="28"/>
        </w:rPr>
        <w:t>Big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Data</w:t>
      </w:r>
      <w:proofErr w:type="spellEnd"/>
      <w:r w:rsidRPr="004E4B7C">
        <w:rPr>
          <w:szCs w:val="28"/>
        </w:rPr>
        <w:t>, наилучшим образом интерпретировать данные для дальнейшего и</w:t>
      </w:r>
      <w:r w:rsidRPr="004E4B7C">
        <w:rPr>
          <w:szCs w:val="28"/>
        </w:rPr>
        <w:t>с</w:t>
      </w:r>
      <w:r w:rsidRPr="004E4B7C">
        <w:rPr>
          <w:szCs w:val="28"/>
        </w:rPr>
        <w:t>пользования.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 xml:space="preserve">VVV – совокупность определяющих характеристик больших </w:t>
      </w:r>
      <w:proofErr w:type="spellStart"/>
      <w:r w:rsidRPr="004E4B7C">
        <w:rPr>
          <w:szCs w:val="28"/>
        </w:rPr>
        <w:t>Big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Data</w:t>
      </w:r>
      <w:proofErr w:type="spellEnd"/>
      <w:r w:rsidRPr="004E4B7C">
        <w:rPr>
          <w:szCs w:val="28"/>
        </w:rPr>
        <w:t>:</w:t>
      </w:r>
    </w:p>
    <w:p w:rsidR="00FD0BEA" w:rsidRPr="004E4B7C" w:rsidRDefault="00FD0BEA" w:rsidP="00FD0BEA">
      <w:pPr>
        <w:pStyle w:val="afc"/>
        <w:widowControl w:val="0"/>
        <w:numPr>
          <w:ilvl w:val="0"/>
          <w:numId w:val="34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4E4B7C">
        <w:rPr>
          <w:szCs w:val="28"/>
        </w:rPr>
        <w:t>Volume</w:t>
      </w:r>
      <w:proofErr w:type="spellEnd"/>
      <w:r w:rsidRPr="004E4B7C">
        <w:rPr>
          <w:szCs w:val="28"/>
        </w:rPr>
        <w:t xml:space="preserve"> (объём) – величина физического объёма данных</w:t>
      </w:r>
    </w:p>
    <w:p w:rsidR="00FD0BEA" w:rsidRPr="004E4B7C" w:rsidRDefault="00FD0BEA" w:rsidP="00FD0BEA">
      <w:pPr>
        <w:pStyle w:val="afc"/>
        <w:widowControl w:val="0"/>
        <w:numPr>
          <w:ilvl w:val="0"/>
          <w:numId w:val="34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4E4B7C">
        <w:rPr>
          <w:szCs w:val="28"/>
        </w:rPr>
        <w:t>Velocity</w:t>
      </w:r>
      <w:proofErr w:type="spellEnd"/>
      <w:r w:rsidRPr="004E4B7C">
        <w:rPr>
          <w:szCs w:val="28"/>
        </w:rPr>
        <w:t xml:space="preserve"> (скорость) – скорость прироста объёма данных</w:t>
      </w:r>
    </w:p>
    <w:p w:rsidR="00FD0BEA" w:rsidRPr="004E4B7C" w:rsidRDefault="00FD0BEA" w:rsidP="00FD0BEA">
      <w:pPr>
        <w:pStyle w:val="afc"/>
        <w:widowControl w:val="0"/>
        <w:numPr>
          <w:ilvl w:val="0"/>
          <w:numId w:val="34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4E4B7C">
        <w:rPr>
          <w:szCs w:val="28"/>
        </w:rPr>
        <w:t>Variety</w:t>
      </w:r>
      <w:proofErr w:type="spellEnd"/>
      <w:r w:rsidRPr="004E4B7C">
        <w:rPr>
          <w:szCs w:val="28"/>
        </w:rPr>
        <w:t xml:space="preserve"> (многообразие) – одновременная обработка различных типов данных, структурированных и неструктурированных</w:t>
      </w:r>
      <w:r>
        <w:rPr>
          <w:rStyle w:val="af4"/>
          <w:szCs w:val="28"/>
        </w:rPr>
        <w:footnoteReference w:id="1"/>
      </w:r>
      <w:r w:rsidRPr="004E4B7C">
        <w:rPr>
          <w:szCs w:val="28"/>
        </w:rPr>
        <w:t>.</w:t>
      </w:r>
    </w:p>
    <w:p w:rsidR="00FD0BEA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proofErr w:type="spellStart"/>
      <w:r w:rsidRPr="004E4B7C">
        <w:rPr>
          <w:szCs w:val="28"/>
        </w:rPr>
        <w:lastRenderedPageBreak/>
        <w:t>Информационноёмкие</w:t>
      </w:r>
      <w:proofErr w:type="spellEnd"/>
      <w:r w:rsidRPr="004E4B7C">
        <w:rPr>
          <w:szCs w:val="28"/>
        </w:rPr>
        <w:t xml:space="preserve"> производственные системы имеют свойства л</w:t>
      </w:r>
      <w:r w:rsidRPr="004E4B7C">
        <w:rPr>
          <w:szCs w:val="28"/>
        </w:rPr>
        <w:t>а</w:t>
      </w:r>
      <w:r w:rsidRPr="004E4B7C">
        <w:rPr>
          <w:szCs w:val="28"/>
        </w:rPr>
        <w:t>винообразного потока, количество данных постоянно возрастает, многообр</w:t>
      </w:r>
      <w:r w:rsidRPr="004E4B7C">
        <w:rPr>
          <w:szCs w:val="28"/>
        </w:rPr>
        <w:t>а</w:t>
      </w:r>
      <w:r w:rsidRPr="004E4B7C">
        <w:rPr>
          <w:szCs w:val="28"/>
        </w:rPr>
        <w:t>зие информации расширяется. Управлять, структурировать, интерпретир</w:t>
      </w:r>
      <w:r w:rsidRPr="004E4B7C">
        <w:rPr>
          <w:szCs w:val="28"/>
        </w:rPr>
        <w:t>о</w:t>
      </w:r>
      <w:r w:rsidRPr="004E4B7C">
        <w:rPr>
          <w:szCs w:val="28"/>
        </w:rPr>
        <w:t>вать, анализировать и использовать данные – одна из основных наиважне</w:t>
      </w:r>
      <w:r w:rsidRPr="004E4B7C">
        <w:rPr>
          <w:szCs w:val="28"/>
        </w:rPr>
        <w:t>й</w:t>
      </w:r>
      <w:r w:rsidRPr="004E4B7C">
        <w:rPr>
          <w:szCs w:val="28"/>
        </w:rPr>
        <w:t xml:space="preserve">ших задач организации производства в концепции </w:t>
      </w:r>
      <w:proofErr w:type="spellStart"/>
      <w:r w:rsidRPr="004E4B7C">
        <w:rPr>
          <w:szCs w:val="28"/>
        </w:rPr>
        <w:t>Industry</w:t>
      </w:r>
      <w:proofErr w:type="spellEnd"/>
      <w:r w:rsidRPr="004E4B7C">
        <w:rPr>
          <w:szCs w:val="28"/>
        </w:rPr>
        <w:t xml:space="preserve"> 4.0</w:t>
      </w:r>
      <w:r>
        <w:rPr>
          <w:szCs w:val="28"/>
        </w:rPr>
        <w:t>.</w:t>
      </w:r>
    </w:p>
    <w:p w:rsidR="00FD0BEA" w:rsidRPr="00FD0BEA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>
        <w:rPr>
          <w:szCs w:val="28"/>
        </w:rPr>
        <w:t xml:space="preserve">2. </w:t>
      </w:r>
      <w:r w:rsidRPr="004E4B7C">
        <w:rPr>
          <w:szCs w:val="28"/>
        </w:rPr>
        <w:t>Интернет</w:t>
      </w:r>
      <w:r w:rsidRPr="00FD0BEA">
        <w:rPr>
          <w:szCs w:val="28"/>
        </w:rPr>
        <w:t xml:space="preserve"> </w:t>
      </w:r>
      <w:r w:rsidRPr="004E4B7C">
        <w:rPr>
          <w:szCs w:val="28"/>
        </w:rPr>
        <w:t>вещей</w:t>
      </w:r>
      <w:r w:rsidRPr="00FD0BEA">
        <w:rPr>
          <w:b/>
          <w:szCs w:val="28"/>
        </w:rPr>
        <w:t xml:space="preserve">. </w:t>
      </w:r>
      <w:r w:rsidRPr="004E4B7C">
        <w:rPr>
          <w:szCs w:val="28"/>
        </w:rPr>
        <w:t>Интернет вещей – это концепция вычислительной сети физических предметов (вещей), оснащённых встроенными технологи</w:t>
      </w:r>
      <w:r w:rsidRPr="004E4B7C">
        <w:rPr>
          <w:szCs w:val="28"/>
        </w:rPr>
        <w:t>я</w:t>
      </w:r>
      <w:r w:rsidRPr="004E4B7C">
        <w:rPr>
          <w:szCs w:val="28"/>
        </w:rPr>
        <w:t>ми для взаимодействия друг с другом или с внешней средой, рассматрива</w:t>
      </w:r>
      <w:r w:rsidRPr="004E4B7C">
        <w:rPr>
          <w:szCs w:val="28"/>
        </w:rPr>
        <w:t>ю</w:t>
      </w:r>
      <w:r w:rsidRPr="004E4B7C">
        <w:rPr>
          <w:szCs w:val="28"/>
        </w:rPr>
        <w:t>щая организацию таких сетей как явление, способное перестроить эконом</w:t>
      </w:r>
      <w:r w:rsidRPr="004E4B7C">
        <w:rPr>
          <w:szCs w:val="28"/>
        </w:rPr>
        <w:t>и</w:t>
      </w:r>
      <w:r w:rsidRPr="004E4B7C">
        <w:rPr>
          <w:szCs w:val="28"/>
        </w:rPr>
        <w:t>ческие и общественные процессы, исключающее из части действий и опер</w:t>
      </w:r>
      <w:r w:rsidRPr="004E4B7C">
        <w:rPr>
          <w:szCs w:val="28"/>
        </w:rPr>
        <w:t>а</w:t>
      </w:r>
      <w:r w:rsidRPr="004E4B7C">
        <w:rPr>
          <w:szCs w:val="28"/>
        </w:rPr>
        <w:t>ций необходимость участия человека.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Интернет вещей</w:t>
      </w:r>
      <w:r w:rsidRPr="004E4B7C">
        <w:rPr>
          <w:szCs w:val="28"/>
          <w:shd w:val="clear" w:color="auto" w:fill="FFFFFF"/>
        </w:rPr>
        <w:t xml:space="preserve"> связывает вещи, подключённые к интернету друг с другом и обеспечивает их совместную работу, управляемую облачными в</w:t>
      </w:r>
      <w:r w:rsidRPr="004E4B7C">
        <w:rPr>
          <w:szCs w:val="28"/>
          <w:shd w:val="clear" w:color="auto" w:fill="FFFFFF"/>
        </w:rPr>
        <w:t>ы</w:t>
      </w:r>
      <w:r w:rsidRPr="004E4B7C">
        <w:rPr>
          <w:szCs w:val="28"/>
          <w:shd w:val="clear" w:color="auto" w:fill="FFFFFF"/>
        </w:rPr>
        <w:t>числительными системами. Интернет вещей обеспечивает взаимодействие физических производственных операций и сопутствующих процессов.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Возможность автоматически принимать рутинные решения обеспеч</w:t>
      </w:r>
      <w:r w:rsidRPr="004E4B7C">
        <w:rPr>
          <w:szCs w:val="28"/>
        </w:rPr>
        <w:t>и</w:t>
      </w:r>
      <w:r w:rsidRPr="004E4B7C">
        <w:rPr>
          <w:szCs w:val="28"/>
        </w:rPr>
        <w:t>вается развитой системой «коммуникации» вещей, которая предполагает способность вещей друг друга идентифицировать, характеризовать состо</w:t>
      </w:r>
      <w:r w:rsidRPr="004E4B7C">
        <w:rPr>
          <w:szCs w:val="28"/>
        </w:rPr>
        <w:t>я</w:t>
      </w:r>
      <w:r w:rsidRPr="004E4B7C">
        <w:rPr>
          <w:szCs w:val="28"/>
        </w:rPr>
        <w:t>ние, передавать друг другу данные и обрабатывать их. Возможность рути</w:t>
      </w:r>
      <w:r w:rsidRPr="004E4B7C">
        <w:rPr>
          <w:szCs w:val="28"/>
        </w:rPr>
        <w:t>н</w:t>
      </w:r>
      <w:r w:rsidRPr="004E4B7C">
        <w:rPr>
          <w:szCs w:val="28"/>
        </w:rPr>
        <w:t>ных решений позволяет исключить человека из взаимодействия вещей, тем самым сделав это взаимодействие более автономным, надёжным, быстрым, системным и контролируемым. Будучи внедрённым в индустрии (т.н. Инд</w:t>
      </w:r>
      <w:r w:rsidRPr="004E4B7C">
        <w:rPr>
          <w:szCs w:val="28"/>
        </w:rPr>
        <w:t>у</w:t>
      </w:r>
      <w:r w:rsidRPr="004E4B7C">
        <w:rPr>
          <w:szCs w:val="28"/>
        </w:rPr>
        <w:t>стрия 4.0), интернет вещей даёт производству сразу несколько преимуществ:</w:t>
      </w:r>
    </w:p>
    <w:p w:rsidR="00FD0BEA" w:rsidRPr="004E4B7C" w:rsidRDefault="00FD0BEA" w:rsidP="00FD0BEA">
      <w:pPr>
        <w:pStyle w:val="afc"/>
        <w:widowControl w:val="0"/>
        <w:numPr>
          <w:ilvl w:val="0"/>
          <w:numId w:val="33"/>
        </w:numPr>
        <w:tabs>
          <w:tab w:val="left" w:pos="993"/>
        </w:tabs>
        <w:ind w:left="0" w:firstLine="709"/>
        <w:rPr>
          <w:szCs w:val="28"/>
        </w:rPr>
      </w:pPr>
      <w:r w:rsidRPr="004E4B7C">
        <w:rPr>
          <w:szCs w:val="28"/>
        </w:rPr>
        <w:t>гибкость производства достигается отказом от жёстких «конвейе</w:t>
      </w:r>
      <w:r w:rsidRPr="004E4B7C">
        <w:rPr>
          <w:szCs w:val="28"/>
        </w:rPr>
        <w:t>р</w:t>
      </w:r>
      <w:r w:rsidRPr="004E4B7C">
        <w:rPr>
          <w:szCs w:val="28"/>
        </w:rPr>
        <w:t>ных» решений, что в конечном счёте позволяет массово принимать и выпо</w:t>
      </w:r>
      <w:r w:rsidRPr="004E4B7C">
        <w:rPr>
          <w:szCs w:val="28"/>
        </w:rPr>
        <w:t>л</w:t>
      </w:r>
      <w:r w:rsidRPr="004E4B7C">
        <w:rPr>
          <w:szCs w:val="28"/>
        </w:rPr>
        <w:t>нять индивидуальные заказы, свободней внедрять в производство новые р</w:t>
      </w:r>
      <w:r w:rsidRPr="004E4B7C">
        <w:rPr>
          <w:szCs w:val="28"/>
        </w:rPr>
        <w:t>е</w:t>
      </w:r>
      <w:r w:rsidRPr="004E4B7C">
        <w:rPr>
          <w:szCs w:val="28"/>
        </w:rPr>
        <w:t>шения, свободно использовать аутсорсинг;</w:t>
      </w:r>
    </w:p>
    <w:p w:rsidR="00FD0BEA" w:rsidRPr="004E4B7C" w:rsidRDefault="00FD0BEA" w:rsidP="00FD0BEA">
      <w:pPr>
        <w:pStyle w:val="afc"/>
        <w:widowControl w:val="0"/>
        <w:numPr>
          <w:ilvl w:val="0"/>
          <w:numId w:val="33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4E4B7C">
        <w:rPr>
          <w:szCs w:val="28"/>
        </w:rPr>
        <w:t>настраиваемость</w:t>
      </w:r>
      <w:proofErr w:type="spellEnd"/>
      <w:r w:rsidRPr="004E4B7C">
        <w:rPr>
          <w:szCs w:val="28"/>
        </w:rPr>
        <w:t xml:space="preserve"> производства достигается за счёт его контроля на всех уровнях и благодаря его функционированию на единой технологической платформе;</w:t>
      </w:r>
    </w:p>
    <w:p w:rsidR="00FD0BEA" w:rsidRPr="004E4B7C" w:rsidRDefault="00FD0BEA" w:rsidP="00FD0BEA">
      <w:pPr>
        <w:pStyle w:val="afc"/>
        <w:widowControl w:val="0"/>
        <w:numPr>
          <w:ilvl w:val="0"/>
          <w:numId w:val="33"/>
        </w:numPr>
        <w:tabs>
          <w:tab w:val="left" w:pos="993"/>
        </w:tabs>
        <w:ind w:left="0" w:firstLine="709"/>
        <w:rPr>
          <w:szCs w:val="28"/>
        </w:rPr>
      </w:pPr>
      <w:r w:rsidRPr="004E4B7C">
        <w:rPr>
          <w:szCs w:val="28"/>
        </w:rPr>
        <w:lastRenderedPageBreak/>
        <w:t>эффективность производства связана со снижением издержек, св</w:t>
      </w:r>
      <w:r w:rsidRPr="004E4B7C">
        <w:rPr>
          <w:szCs w:val="28"/>
        </w:rPr>
        <w:t>я</w:t>
      </w:r>
      <w:r w:rsidRPr="004E4B7C">
        <w:rPr>
          <w:szCs w:val="28"/>
        </w:rPr>
        <w:t>занных с человеческим фактором: ошибок, простоев, высокой стоимости ч</w:t>
      </w:r>
      <w:r w:rsidRPr="004E4B7C">
        <w:rPr>
          <w:szCs w:val="28"/>
        </w:rPr>
        <w:t>е</w:t>
      </w:r>
      <w:r w:rsidRPr="004E4B7C">
        <w:rPr>
          <w:szCs w:val="28"/>
        </w:rPr>
        <w:t>ловеческого труда</w:t>
      </w:r>
      <w:r>
        <w:rPr>
          <w:rStyle w:val="af4"/>
          <w:szCs w:val="28"/>
        </w:rPr>
        <w:footnoteReference w:id="2"/>
      </w:r>
      <w:r w:rsidRPr="004E4B7C">
        <w:rPr>
          <w:szCs w:val="28"/>
        </w:rPr>
        <w:t>.</w:t>
      </w:r>
    </w:p>
    <w:p w:rsidR="00FD0BEA" w:rsidRPr="00FD0BEA" w:rsidRDefault="00FD0BEA" w:rsidP="00FD0BEA">
      <w:pPr>
        <w:ind w:firstLine="709"/>
      </w:pPr>
      <w:r w:rsidRPr="004E4B7C">
        <w:t>Наполнение концепции «интернета вещей» многообразным технолог</w:t>
      </w:r>
      <w:r w:rsidRPr="004E4B7C">
        <w:t>и</w:t>
      </w:r>
      <w:r w:rsidRPr="004E4B7C">
        <w:t>ческим содержанием и внедрение практических решений для её реализации начиная с 2010-х годов является устойчивой тенденцией в развитии инфо</w:t>
      </w:r>
      <w:r w:rsidRPr="004E4B7C">
        <w:t>р</w:t>
      </w:r>
      <w:r w:rsidRPr="004E4B7C">
        <w:t>мационных технологий, прежде всего, благодаря повсеместному распростр</w:t>
      </w:r>
      <w:r w:rsidRPr="004E4B7C">
        <w:t>а</w:t>
      </w:r>
      <w:r w:rsidRPr="004E4B7C">
        <w:t xml:space="preserve">нению беспроводных сетей, появлению облачных вычислений, развитию технологий межмашинного взаимодействия, началу активного </w:t>
      </w:r>
      <w:r w:rsidRPr="00FD0BEA">
        <w:t>перехода на IPv6 и освоению программно-конфигурируемых сетей.</w:t>
      </w:r>
    </w:p>
    <w:p w:rsidR="00FD0BEA" w:rsidRPr="00FD0BEA" w:rsidRDefault="00FD0BEA" w:rsidP="00FD0BEA">
      <w:pPr>
        <w:ind w:firstLine="709"/>
      </w:pPr>
      <w:r w:rsidRPr="00FD0BEA">
        <w:t xml:space="preserve">В июле 2014 года </w:t>
      </w:r>
      <w:proofErr w:type="spellStart"/>
      <w:r w:rsidRPr="00FD0BEA">
        <w:t>Intel</w:t>
      </w:r>
      <w:proofErr w:type="spellEnd"/>
      <w:r w:rsidRPr="00FD0BEA">
        <w:t xml:space="preserve">, </w:t>
      </w:r>
      <w:proofErr w:type="spellStart"/>
      <w:r w:rsidRPr="00FD0BEA">
        <w:t>Samsung</w:t>
      </w:r>
      <w:proofErr w:type="spellEnd"/>
      <w:r w:rsidRPr="00FD0BEA">
        <w:t xml:space="preserve"> </w:t>
      </w:r>
      <w:proofErr w:type="spellStart"/>
      <w:r w:rsidRPr="00FD0BEA">
        <w:t>Electronics</w:t>
      </w:r>
      <w:proofErr w:type="spellEnd"/>
      <w:r w:rsidRPr="00FD0BEA">
        <w:t xml:space="preserve">, </w:t>
      </w:r>
      <w:proofErr w:type="spellStart"/>
      <w:r w:rsidRPr="00FD0BEA">
        <w:t>Dell</w:t>
      </w:r>
      <w:proofErr w:type="spellEnd"/>
      <w:r w:rsidRPr="00FD0BEA">
        <w:t xml:space="preserve">, </w:t>
      </w:r>
      <w:proofErr w:type="spellStart"/>
      <w:r w:rsidRPr="00FD0BEA">
        <w:t>Broadcom</w:t>
      </w:r>
      <w:proofErr w:type="spellEnd"/>
      <w:r w:rsidRPr="00FD0BEA">
        <w:t xml:space="preserve"> и другие </w:t>
      </w:r>
      <w:proofErr w:type="spellStart"/>
      <w:r w:rsidRPr="00FD0BEA">
        <w:t>ИТ-компании</w:t>
      </w:r>
      <w:proofErr w:type="spellEnd"/>
      <w:r w:rsidRPr="00FD0BEA">
        <w:t xml:space="preserve"> создали некоммерческое объединение под названием </w:t>
      </w:r>
      <w:proofErr w:type="spellStart"/>
      <w:r w:rsidRPr="00FD0BEA">
        <w:t>Open</w:t>
      </w:r>
      <w:proofErr w:type="spellEnd"/>
      <w:r w:rsidRPr="00FD0BEA">
        <w:t xml:space="preserve"> </w:t>
      </w:r>
      <w:proofErr w:type="spellStart"/>
      <w:r w:rsidRPr="00FD0BEA">
        <w:t>Interconnect</w:t>
      </w:r>
      <w:proofErr w:type="spellEnd"/>
      <w:r w:rsidRPr="00FD0BEA">
        <w:t xml:space="preserve"> </w:t>
      </w:r>
      <w:proofErr w:type="spellStart"/>
      <w:r w:rsidRPr="00FD0BEA">
        <w:t>Consortium</w:t>
      </w:r>
      <w:proofErr w:type="spellEnd"/>
      <w:r w:rsidRPr="00FD0BEA">
        <w:t>. Его цель — разработка стандартов «интернета в</w:t>
      </w:r>
      <w:r w:rsidRPr="00FD0BEA">
        <w:t>е</w:t>
      </w:r>
      <w:r w:rsidRPr="00FD0BEA">
        <w:t>щей», которые позволят устройствам разных производителей передавать друг другу информацию, что сделает идею «Интернета вещей» более эффе</w:t>
      </w:r>
      <w:r w:rsidRPr="00FD0BEA">
        <w:t>к</w:t>
      </w:r>
      <w:r w:rsidRPr="00FD0BEA">
        <w:t xml:space="preserve">тивной. </w:t>
      </w:r>
      <w:proofErr w:type="spellStart"/>
      <w:r w:rsidRPr="00FD0BEA">
        <w:t>Open</w:t>
      </w:r>
      <w:proofErr w:type="spellEnd"/>
      <w:r w:rsidRPr="00FD0BEA">
        <w:t xml:space="preserve"> </w:t>
      </w:r>
      <w:proofErr w:type="spellStart"/>
      <w:r w:rsidRPr="00FD0BEA">
        <w:t>Interconnect</w:t>
      </w:r>
      <w:proofErr w:type="spellEnd"/>
      <w:r w:rsidRPr="00FD0BEA">
        <w:t xml:space="preserve"> </w:t>
      </w:r>
      <w:proofErr w:type="spellStart"/>
      <w:r w:rsidRPr="00FD0BEA">
        <w:t>Consortium</w:t>
      </w:r>
      <w:proofErr w:type="spellEnd"/>
      <w:r w:rsidRPr="00FD0BEA">
        <w:t xml:space="preserve"> начал с разработок в сфере бытовой и офисной техники.</w:t>
      </w:r>
    </w:p>
    <w:p w:rsidR="00FD0BEA" w:rsidRPr="00FD0BEA" w:rsidRDefault="00FD0BEA" w:rsidP="00FD0BEA">
      <w:pPr>
        <w:ind w:firstLine="709"/>
      </w:pPr>
      <w:bookmarkStart w:id="6" w:name="_Toc501954454"/>
      <w:r w:rsidRPr="00FD0BEA">
        <w:t>3</w:t>
      </w:r>
      <w:r>
        <w:t>.</w:t>
      </w:r>
      <w:r w:rsidRPr="00FD0BEA">
        <w:t xml:space="preserve"> Дополненная реальность – это результат введения в поле восприятия любых сенсорных данных с целью дополнения сведений об окружении и улучшения восприятия информации. Эта технология находится в начальной стадии своего развития, но в будущем позволит работникам ускорить прин</w:t>
      </w:r>
      <w:r w:rsidRPr="00FD0BEA">
        <w:t>я</w:t>
      </w:r>
      <w:r w:rsidRPr="00FD0BEA">
        <w:t>тие решений. Например, работник может получить инструкцию как починить или заменить сломанную деталь в производственной системе, когда он на неё смотрит через очки дополненной реальности.</w:t>
      </w:r>
      <w:bookmarkEnd w:id="6"/>
    </w:p>
    <w:p w:rsidR="00FD0BEA" w:rsidRPr="00FD0BEA" w:rsidRDefault="00FD0BEA" w:rsidP="00FD0BEA">
      <w:pPr>
        <w:ind w:firstLine="709"/>
      </w:pPr>
      <w:bookmarkStart w:id="7" w:name="_Toc501954455"/>
      <w:r>
        <w:t>4.</w:t>
      </w:r>
      <w:r w:rsidRPr="00FD0BEA">
        <w:t xml:space="preserve"> SMART </w:t>
      </w:r>
      <w:proofErr w:type="spellStart"/>
      <w:r w:rsidRPr="00FD0BEA">
        <w:t>Factory</w:t>
      </w:r>
      <w:proofErr w:type="spellEnd"/>
      <w:r w:rsidRPr="00FD0BEA">
        <w:t xml:space="preserve"> («Умный» завод). Термин </w:t>
      </w:r>
      <w:proofErr w:type="spellStart"/>
      <w:r w:rsidRPr="00FD0BEA">
        <w:t>Smart</w:t>
      </w:r>
      <w:proofErr w:type="spellEnd"/>
      <w:r w:rsidRPr="00FD0BEA">
        <w:t xml:space="preserve"> </w:t>
      </w:r>
      <w:proofErr w:type="spellStart"/>
      <w:r w:rsidRPr="00FD0BEA">
        <w:t>Factory</w:t>
      </w:r>
      <w:proofErr w:type="spellEnd"/>
      <w:r w:rsidRPr="00FD0BEA">
        <w:t xml:space="preserve"> используют преимущественно в англоязычной среде, он соответствует немецкому терм</w:t>
      </w:r>
      <w:r w:rsidRPr="00FD0BEA">
        <w:t>и</w:t>
      </w:r>
      <w:r w:rsidRPr="00FD0BEA">
        <w:t xml:space="preserve">ну – </w:t>
      </w:r>
      <w:proofErr w:type="spellStart"/>
      <w:r w:rsidRPr="00FD0BEA">
        <w:t>Intelligente</w:t>
      </w:r>
      <w:proofErr w:type="spellEnd"/>
      <w:r w:rsidRPr="00FD0BEA">
        <w:t xml:space="preserve"> </w:t>
      </w:r>
      <w:proofErr w:type="spellStart"/>
      <w:r w:rsidRPr="00FD0BEA">
        <w:t>Fabrik</w:t>
      </w:r>
      <w:proofErr w:type="spellEnd"/>
      <w:r w:rsidRPr="00FD0BEA">
        <w:t>. В русскоязычной среде, эти термины чаще всего п</w:t>
      </w:r>
      <w:r w:rsidRPr="00FD0BEA">
        <w:t>е</w:t>
      </w:r>
      <w:r w:rsidRPr="00FD0BEA">
        <w:t>реводят как «Умное производство» или «Умный завод», что в принципе я</w:t>
      </w:r>
      <w:r w:rsidRPr="00FD0BEA">
        <w:t>в</w:t>
      </w:r>
      <w:r w:rsidRPr="00FD0BEA">
        <w:lastRenderedPageBreak/>
        <w:t>ляется не совсем верным, более релевантным определением является «Пр</w:t>
      </w:r>
      <w:r w:rsidRPr="00FD0BEA">
        <w:t>о</w:t>
      </w:r>
      <w:r w:rsidRPr="00FD0BEA">
        <w:t>думанное производство».</w:t>
      </w:r>
      <w:bookmarkEnd w:id="7"/>
    </w:p>
    <w:p w:rsidR="00FD0BEA" w:rsidRPr="00FD0BEA" w:rsidRDefault="00FD0BEA" w:rsidP="00FD0BEA">
      <w:pPr>
        <w:ind w:firstLine="709"/>
      </w:pPr>
      <w:bookmarkStart w:id="8" w:name="_Toc501954456"/>
      <w:r w:rsidRPr="00FD0BEA">
        <w:t xml:space="preserve">В основе концепции </w:t>
      </w:r>
      <w:proofErr w:type="spellStart"/>
      <w:r w:rsidRPr="00FD0BEA">
        <w:t>Smart</w:t>
      </w:r>
      <w:proofErr w:type="spellEnd"/>
      <w:r w:rsidRPr="00FD0BEA">
        <w:t xml:space="preserve"> </w:t>
      </w:r>
      <w:proofErr w:type="spellStart"/>
      <w:r w:rsidRPr="00FD0BEA">
        <w:t>Factory</w:t>
      </w:r>
      <w:proofErr w:type="spellEnd"/>
      <w:r w:rsidRPr="00FD0BEA">
        <w:t xml:space="preserve"> – бесшовное соединение отдельных этапов (операций) производственного процесса, от стадии проектирования изделий и планирования использования производственных ресурсов к испо</w:t>
      </w:r>
      <w:r w:rsidRPr="00FD0BEA">
        <w:t>л</w:t>
      </w:r>
      <w:r w:rsidRPr="00FD0BEA">
        <w:t>нительным механизмам в полевых условиях.</w:t>
      </w:r>
      <w:bookmarkEnd w:id="8"/>
    </w:p>
    <w:p w:rsidR="00FD0BEA" w:rsidRPr="00FD0BEA" w:rsidRDefault="00FD0BEA" w:rsidP="00FD0BEA">
      <w:pPr>
        <w:ind w:firstLine="709"/>
      </w:pPr>
      <w:bookmarkStart w:id="9" w:name="_Toc501954457"/>
      <w:r w:rsidRPr="00FD0BEA">
        <w:t xml:space="preserve">В обозримом будущем, концепция </w:t>
      </w:r>
      <w:proofErr w:type="spellStart"/>
      <w:r w:rsidRPr="00FD0BEA">
        <w:t>Smart</w:t>
      </w:r>
      <w:proofErr w:type="spellEnd"/>
      <w:r w:rsidRPr="00FD0BEA">
        <w:t xml:space="preserve"> </w:t>
      </w:r>
      <w:proofErr w:type="spellStart"/>
      <w:r w:rsidRPr="00FD0BEA">
        <w:t>Factory</w:t>
      </w:r>
      <w:proofErr w:type="spellEnd"/>
      <w:r w:rsidRPr="00FD0BEA">
        <w:t xml:space="preserve"> существенно измени</w:t>
      </w:r>
      <w:r w:rsidRPr="00FD0BEA">
        <w:t>т</w:t>
      </w:r>
      <w:r w:rsidRPr="00FD0BEA">
        <w:t>ся с развитием адаптивных когнитивных систем. Применение в производстве систем на основе искусственного интеллекта настолько изменит производс</w:t>
      </w:r>
      <w:r w:rsidRPr="00FD0BEA">
        <w:t>т</w:t>
      </w:r>
      <w:r w:rsidRPr="00FD0BEA">
        <w:t>во, как вид деятельности человека, что новые технологии организации пр</w:t>
      </w:r>
      <w:r w:rsidRPr="00FD0BEA">
        <w:t>о</w:t>
      </w:r>
      <w:r w:rsidRPr="00FD0BEA">
        <w:t>изводства на основе адаптивных когнитивных систем, можно будет по праву считать пятой промышленной революцией</w:t>
      </w:r>
      <w:r>
        <w:rPr>
          <w:rStyle w:val="af4"/>
        </w:rPr>
        <w:footnoteReference w:id="3"/>
      </w:r>
      <w:r w:rsidRPr="00FD0BEA">
        <w:t>.</w:t>
      </w:r>
      <w:bookmarkEnd w:id="9"/>
    </w:p>
    <w:p w:rsidR="00FD0BEA" w:rsidRPr="00FD0BEA" w:rsidRDefault="00FD0BEA" w:rsidP="00FD0BEA"/>
    <w:p w:rsidR="00FD0BEA" w:rsidRDefault="00FD0BEA">
      <w:pPr>
        <w:spacing w:line="240" w:lineRule="auto"/>
        <w:rPr>
          <w:b/>
          <w:bCs/>
          <w:szCs w:val="28"/>
        </w:rPr>
      </w:pPr>
    </w:p>
    <w:p w:rsidR="005B032C" w:rsidRPr="00E96995" w:rsidRDefault="005B032C">
      <w:pPr>
        <w:spacing w:line="240" w:lineRule="auto"/>
        <w:rPr>
          <w:b/>
          <w:bCs/>
          <w:szCs w:val="28"/>
        </w:rPr>
      </w:pPr>
    </w:p>
    <w:p w:rsidR="00063EFE" w:rsidRPr="004E4B7C" w:rsidRDefault="00947E12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>
        <w:rPr>
          <w:b/>
          <w:bCs/>
          <w:szCs w:val="28"/>
        </w:rPr>
        <w:br w:type="page"/>
      </w:r>
    </w:p>
    <w:p w:rsidR="00947E12" w:rsidRDefault="00947E12">
      <w:pPr>
        <w:spacing w:line="240" w:lineRule="auto"/>
        <w:jc w:val="left"/>
        <w:rPr>
          <w:b/>
          <w:bCs/>
          <w:szCs w:val="28"/>
        </w:rPr>
      </w:pPr>
    </w:p>
    <w:p w:rsidR="004B192E" w:rsidRPr="00590651" w:rsidRDefault="004B192E" w:rsidP="000412D9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10" w:name="_Toc59098483"/>
      <w:r w:rsidRPr="00590651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063EFE" w:rsidRPr="00063EFE">
        <w:rPr>
          <w:rFonts w:ascii="Times New Roman" w:hAnsi="Times New Roman"/>
          <w:b/>
          <w:sz w:val="28"/>
          <w:szCs w:val="28"/>
        </w:rPr>
        <w:t>ПРИНЦИПЫ ПОСТРОЕНИЯ ЧЕТВЕРТОЙ ПРОМЫШЛЕННОЙ РЕВОЛЮЦИИ</w:t>
      </w:r>
      <w:bookmarkEnd w:id="10"/>
    </w:p>
    <w:p w:rsidR="004B192E" w:rsidRDefault="004B192E" w:rsidP="004B192E">
      <w:pPr>
        <w:ind w:firstLine="709"/>
      </w:pP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Немецкие ученые сформулировали несколько основных принципов п</w:t>
      </w:r>
      <w:r w:rsidRPr="004E4B7C">
        <w:rPr>
          <w:szCs w:val="28"/>
        </w:rPr>
        <w:t>о</w:t>
      </w:r>
      <w:r w:rsidRPr="004E4B7C">
        <w:rPr>
          <w:szCs w:val="28"/>
        </w:rPr>
        <w:t>строения Индустрии 4.0, следуя которым компании могут внедрять сценарии четвертой промышленной революции на своих предприятиях.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Первый – это совместимость, что означает способность машин, ус</w:t>
      </w:r>
      <w:r w:rsidRPr="004E4B7C">
        <w:rPr>
          <w:szCs w:val="28"/>
        </w:rPr>
        <w:t>т</w:t>
      </w:r>
      <w:r w:rsidRPr="004E4B7C">
        <w:rPr>
          <w:szCs w:val="28"/>
        </w:rPr>
        <w:t>ройств, сенсоров и людей взаимодействовать и общаться друг с другом через интернет вещей (</w:t>
      </w:r>
      <w:proofErr w:type="spellStart"/>
      <w:r w:rsidRPr="004E4B7C">
        <w:rPr>
          <w:szCs w:val="28"/>
        </w:rPr>
        <w:t>IoT</w:t>
      </w:r>
      <w:proofErr w:type="spellEnd"/>
      <w:r w:rsidRPr="004E4B7C">
        <w:rPr>
          <w:szCs w:val="28"/>
        </w:rPr>
        <w:t>).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Это ведет к следующему принципу – прозрачности, которая появляется в результате такого взаимодействия. В виртуальном мире создается цифровая копия реальных объектов, систем функций, которая точно повторяет все, что происходит с ее физическим клоном. В результате накапливается максимал</w:t>
      </w:r>
      <w:r w:rsidRPr="004E4B7C">
        <w:rPr>
          <w:szCs w:val="28"/>
        </w:rPr>
        <w:t>ь</w:t>
      </w:r>
      <w:r w:rsidRPr="004E4B7C">
        <w:rPr>
          <w:szCs w:val="28"/>
        </w:rPr>
        <w:t>но полная информация обо всех процессах, которые происходят с оборуд</w:t>
      </w:r>
      <w:r w:rsidRPr="004E4B7C">
        <w:rPr>
          <w:szCs w:val="28"/>
        </w:rPr>
        <w:t>о</w:t>
      </w:r>
      <w:r w:rsidRPr="004E4B7C">
        <w:rPr>
          <w:szCs w:val="28"/>
        </w:rPr>
        <w:t>ванием, «умными» продуктами, производством в целом и так далее. Для эт</w:t>
      </w:r>
      <w:r w:rsidRPr="004E4B7C">
        <w:rPr>
          <w:szCs w:val="28"/>
        </w:rPr>
        <w:t>о</w:t>
      </w:r>
      <w:r w:rsidRPr="004E4B7C">
        <w:rPr>
          <w:szCs w:val="28"/>
        </w:rPr>
        <w:t>го требуется обеспечить возможность сбора всех этих данных с сенсоров и датчиков и учета контекста, в котором они генерируются.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Техническая поддержка – третий принцип Индустрии 4.0. Суть его в том, что компьютерные системы помогают людям принимать решения бл</w:t>
      </w:r>
      <w:r w:rsidRPr="004E4B7C">
        <w:rPr>
          <w:szCs w:val="28"/>
        </w:rPr>
        <w:t>а</w:t>
      </w:r>
      <w:r w:rsidRPr="004E4B7C">
        <w:rPr>
          <w:szCs w:val="28"/>
        </w:rPr>
        <w:t>годаря сбору, анализу и визуализации всей той информации, о которой гов</w:t>
      </w:r>
      <w:r w:rsidRPr="004E4B7C">
        <w:rPr>
          <w:szCs w:val="28"/>
        </w:rPr>
        <w:t>о</w:t>
      </w:r>
      <w:r w:rsidRPr="004E4B7C">
        <w:rPr>
          <w:szCs w:val="28"/>
        </w:rPr>
        <w:t>рится выше. Эта поддержка также может заключаться в полном замещении людей машинами при выполнении опасных или рутинных операций.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Четвертый принцип – децентрализация управленческих решений, дел</w:t>
      </w:r>
      <w:r w:rsidRPr="004E4B7C">
        <w:rPr>
          <w:szCs w:val="28"/>
        </w:rPr>
        <w:t>е</w:t>
      </w:r>
      <w:r w:rsidRPr="004E4B7C">
        <w:rPr>
          <w:szCs w:val="28"/>
        </w:rPr>
        <w:t xml:space="preserve">гирование некоторых из них </w:t>
      </w:r>
      <w:proofErr w:type="spellStart"/>
      <w:r w:rsidRPr="004E4B7C">
        <w:rPr>
          <w:szCs w:val="28"/>
        </w:rPr>
        <w:t>киберфизическим</w:t>
      </w:r>
      <w:proofErr w:type="spellEnd"/>
      <w:r w:rsidRPr="004E4B7C">
        <w:rPr>
          <w:szCs w:val="28"/>
        </w:rPr>
        <w:t xml:space="preserve"> системам. Идея в том, чтобы автоматизация была настолько полной, насколько это вообще возможно: ве</w:t>
      </w:r>
      <w:r w:rsidRPr="004E4B7C">
        <w:rPr>
          <w:szCs w:val="28"/>
        </w:rPr>
        <w:t>з</w:t>
      </w:r>
      <w:r w:rsidRPr="004E4B7C">
        <w:rPr>
          <w:szCs w:val="28"/>
        </w:rPr>
        <w:t xml:space="preserve">де, где машина может эффективно работать без вмешательства людей, рано или поздно должно произойти </w:t>
      </w:r>
      <w:proofErr w:type="spellStart"/>
      <w:r w:rsidRPr="004E4B7C">
        <w:rPr>
          <w:szCs w:val="28"/>
        </w:rPr>
        <w:t>человекозамещение</w:t>
      </w:r>
      <w:proofErr w:type="spellEnd"/>
      <w:r w:rsidRPr="004E4B7C">
        <w:rPr>
          <w:szCs w:val="28"/>
        </w:rPr>
        <w:t xml:space="preserve">. Сотрудникам при этом отводится роль контролеров, которые могут подключиться в экстренных и </w:t>
      </w:r>
      <w:r w:rsidRPr="004E4B7C">
        <w:rPr>
          <w:szCs w:val="28"/>
        </w:rPr>
        <w:lastRenderedPageBreak/>
        <w:t>нестандартных ситуациях</w:t>
      </w:r>
      <w:r>
        <w:rPr>
          <w:rStyle w:val="af4"/>
          <w:szCs w:val="28"/>
        </w:rPr>
        <w:footnoteReference w:id="4"/>
      </w:r>
      <w:r w:rsidRPr="004E4B7C">
        <w:rPr>
          <w:szCs w:val="28"/>
        </w:rPr>
        <w:t>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В результате перехода промышленности на эти принципы происходит также изменение в бизнес-моделях. Так, вместо фокуса на бережливом пр</w:t>
      </w:r>
      <w:r w:rsidRPr="004E4B7C">
        <w:rPr>
          <w:szCs w:val="28"/>
        </w:rPr>
        <w:t>о</w:t>
      </w:r>
      <w:r w:rsidRPr="004E4B7C">
        <w:rPr>
          <w:szCs w:val="28"/>
        </w:rPr>
        <w:t>изводстве компании стремятся внедрять выпуск персонализированной ма</w:t>
      </w:r>
      <w:r w:rsidRPr="004E4B7C">
        <w:rPr>
          <w:szCs w:val="28"/>
        </w:rPr>
        <w:t>с</w:t>
      </w:r>
      <w:r w:rsidRPr="004E4B7C">
        <w:rPr>
          <w:szCs w:val="28"/>
        </w:rPr>
        <w:t xml:space="preserve">совой продукции по принципам </w:t>
      </w:r>
      <w:proofErr w:type="spellStart"/>
      <w:r w:rsidRPr="004E4B7C">
        <w:rPr>
          <w:szCs w:val="28"/>
        </w:rPr>
        <w:t>Agile</w:t>
      </w:r>
      <w:proofErr w:type="spellEnd"/>
      <w:r w:rsidRPr="004E4B7C">
        <w:rPr>
          <w:szCs w:val="28"/>
        </w:rPr>
        <w:t xml:space="preserve"> и переходить на выпуск партий разм</w:t>
      </w:r>
      <w:r w:rsidRPr="004E4B7C">
        <w:rPr>
          <w:szCs w:val="28"/>
        </w:rPr>
        <w:t>е</w:t>
      </w:r>
      <w:r w:rsidRPr="004E4B7C">
        <w:rPr>
          <w:szCs w:val="28"/>
        </w:rPr>
        <w:t xml:space="preserve">ром с один-единственный продукт. При этом сохраняется принцип экономии: роботизированное производство более </w:t>
      </w:r>
      <w:proofErr w:type="spellStart"/>
      <w:r w:rsidRPr="004E4B7C">
        <w:rPr>
          <w:szCs w:val="28"/>
        </w:rPr>
        <w:t>энергоэффективно</w:t>
      </w:r>
      <w:proofErr w:type="spellEnd"/>
      <w:r w:rsidRPr="004E4B7C">
        <w:rPr>
          <w:szCs w:val="28"/>
        </w:rPr>
        <w:t>, сопровождается меньшим количеством отходов и брака.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Проект «Индустрия 4.0»</w:t>
      </w:r>
      <w:r>
        <w:rPr>
          <w:szCs w:val="28"/>
        </w:rPr>
        <w:t xml:space="preserve"> </w:t>
      </w:r>
      <w:r w:rsidRPr="004E4B7C">
        <w:rPr>
          <w:szCs w:val="28"/>
        </w:rPr>
        <w:t>базируется на идеях</w:t>
      </w:r>
      <w:r>
        <w:rPr>
          <w:szCs w:val="28"/>
        </w:rPr>
        <w:t xml:space="preserve"> </w:t>
      </w:r>
      <w:r w:rsidRPr="004E4B7C">
        <w:rPr>
          <w:szCs w:val="28"/>
        </w:rPr>
        <w:t>«интернета вещей» -</w:t>
      </w:r>
      <w:r>
        <w:rPr>
          <w:szCs w:val="28"/>
        </w:rPr>
        <w:t xml:space="preserve"> </w:t>
      </w:r>
      <w:proofErr w:type="spellStart"/>
      <w:r w:rsidRPr="004E4B7C">
        <w:rPr>
          <w:szCs w:val="28"/>
        </w:rPr>
        <w:t>IoT</w:t>
      </w:r>
      <w:proofErr w:type="spellEnd"/>
      <w:r>
        <w:rPr>
          <w:szCs w:val="28"/>
        </w:rPr>
        <w:t xml:space="preserve"> </w:t>
      </w:r>
      <w:r w:rsidRPr="004E4B7C">
        <w:rPr>
          <w:szCs w:val="28"/>
        </w:rPr>
        <w:t>(</w:t>
      </w:r>
      <w:proofErr w:type="spellStart"/>
      <w:r w:rsidRPr="004E4B7C">
        <w:rPr>
          <w:szCs w:val="28"/>
        </w:rPr>
        <w:t>Internet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of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things</w:t>
      </w:r>
      <w:proofErr w:type="spellEnd"/>
      <w:r w:rsidRPr="004E4B7C">
        <w:rPr>
          <w:szCs w:val="28"/>
        </w:rPr>
        <w:t>) и «</w:t>
      </w:r>
      <w:proofErr w:type="spellStart"/>
      <w:r w:rsidRPr="004E4B7C">
        <w:rPr>
          <w:szCs w:val="28"/>
        </w:rPr>
        <w:t>киберфизических</w:t>
      </w:r>
      <w:proofErr w:type="spellEnd"/>
      <w:r w:rsidRPr="004E4B7C">
        <w:rPr>
          <w:szCs w:val="28"/>
        </w:rPr>
        <w:t xml:space="preserve"> систем» - CPS (</w:t>
      </w:r>
      <w:proofErr w:type="spellStart"/>
      <w:r w:rsidRPr="004E4B7C">
        <w:rPr>
          <w:szCs w:val="28"/>
        </w:rPr>
        <w:t>Cyber-Physical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Systems</w:t>
      </w:r>
      <w:proofErr w:type="spellEnd"/>
      <w:r w:rsidRPr="004E4B7C">
        <w:rPr>
          <w:szCs w:val="28"/>
        </w:rPr>
        <w:t>).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Речь идет о превращении неодушевленных предметов (в данном случае – компонентов производственной системы) в активных пользователей инте</w:t>
      </w:r>
      <w:r w:rsidRPr="004E4B7C">
        <w:rPr>
          <w:szCs w:val="28"/>
        </w:rPr>
        <w:t>р</w:t>
      </w:r>
      <w:r w:rsidRPr="004E4B7C">
        <w:rPr>
          <w:szCs w:val="28"/>
        </w:rPr>
        <w:t>нет.</w:t>
      </w:r>
      <w:r>
        <w:rPr>
          <w:szCs w:val="28"/>
        </w:rPr>
        <w:t xml:space="preserve"> </w:t>
      </w:r>
      <w:r w:rsidRPr="004E4B7C">
        <w:rPr>
          <w:szCs w:val="28"/>
        </w:rPr>
        <w:t>Уже сегодня многие «умные»</w:t>
      </w:r>
      <w:r>
        <w:rPr>
          <w:szCs w:val="28"/>
        </w:rPr>
        <w:t xml:space="preserve"> </w:t>
      </w:r>
      <w:r w:rsidRPr="004E4B7C">
        <w:rPr>
          <w:szCs w:val="28"/>
        </w:rPr>
        <w:t>системы могут выходить в сеть без уч</w:t>
      </w:r>
      <w:r w:rsidRPr="004E4B7C">
        <w:rPr>
          <w:szCs w:val="28"/>
        </w:rPr>
        <w:t>а</w:t>
      </w:r>
      <w:r w:rsidRPr="004E4B7C">
        <w:rPr>
          <w:szCs w:val="28"/>
        </w:rPr>
        <w:t>стия человека – вспомним «умный дом», современные автомобили,</w:t>
      </w:r>
      <w:r>
        <w:rPr>
          <w:szCs w:val="28"/>
        </w:rPr>
        <w:t xml:space="preserve"> </w:t>
      </w:r>
      <w:r w:rsidRPr="004E4B7C">
        <w:rPr>
          <w:szCs w:val="28"/>
        </w:rPr>
        <w:t>инте</w:t>
      </w:r>
      <w:r w:rsidRPr="004E4B7C">
        <w:rPr>
          <w:szCs w:val="28"/>
        </w:rPr>
        <w:t>л</w:t>
      </w:r>
      <w:r w:rsidRPr="004E4B7C">
        <w:rPr>
          <w:szCs w:val="28"/>
        </w:rPr>
        <w:t xml:space="preserve">лектуальные парковки, системы </w:t>
      </w:r>
      <w:proofErr w:type="spellStart"/>
      <w:r w:rsidRPr="004E4B7C">
        <w:rPr>
          <w:szCs w:val="28"/>
        </w:rPr>
        <w:t>экомониторинга</w:t>
      </w:r>
      <w:proofErr w:type="spellEnd"/>
      <w:r w:rsidRPr="004E4B7C">
        <w:rPr>
          <w:szCs w:val="28"/>
        </w:rPr>
        <w:t>, энергообеспечения. Кол</w:t>
      </w:r>
      <w:r w:rsidRPr="004E4B7C">
        <w:rPr>
          <w:szCs w:val="28"/>
        </w:rPr>
        <w:t>и</w:t>
      </w:r>
      <w:r w:rsidRPr="004E4B7C">
        <w:rPr>
          <w:szCs w:val="28"/>
        </w:rPr>
        <w:t>чество подключенных к сети устройств в ближайшее время превысит чи</w:t>
      </w:r>
      <w:r w:rsidRPr="004E4B7C">
        <w:rPr>
          <w:szCs w:val="28"/>
        </w:rPr>
        <w:t>с</w:t>
      </w:r>
      <w:r w:rsidRPr="004E4B7C">
        <w:rPr>
          <w:szCs w:val="28"/>
        </w:rPr>
        <w:t>ленность населения планеты, а к 202</w:t>
      </w:r>
      <w:r>
        <w:rPr>
          <w:szCs w:val="28"/>
        </w:rPr>
        <w:t>2</w:t>
      </w:r>
      <w:r w:rsidRPr="004E4B7C">
        <w:rPr>
          <w:szCs w:val="28"/>
        </w:rPr>
        <w:t xml:space="preserve"> году по прогнозам аналитиков –</w:t>
      </w:r>
      <w:r>
        <w:rPr>
          <w:szCs w:val="28"/>
        </w:rPr>
        <w:t xml:space="preserve"> </w:t>
      </w:r>
      <w:r w:rsidRPr="004E4B7C">
        <w:rPr>
          <w:szCs w:val="28"/>
        </w:rPr>
        <w:t>сост</w:t>
      </w:r>
      <w:r w:rsidRPr="004E4B7C">
        <w:rPr>
          <w:szCs w:val="28"/>
        </w:rPr>
        <w:t>а</w:t>
      </w:r>
      <w:r w:rsidRPr="004E4B7C">
        <w:rPr>
          <w:szCs w:val="28"/>
        </w:rPr>
        <w:t>вит 26 миллиардов</w:t>
      </w:r>
      <w:r>
        <w:rPr>
          <w:rStyle w:val="af4"/>
          <w:szCs w:val="28"/>
        </w:rPr>
        <w:footnoteReference w:id="5"/>
      </w:r>
      <w:r w:rsidRPr="004E4B7C">
        <w:rPr>
          <w:szCs w:val="28"/>
        </w:rPr>
        <w:t>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Для производства возможность различных компонентов общаться ч</w:t>
      </w:r>
      <w:r w:rsidRPr="004E4B7C">
        <w:rPr>
          <w:szCs w:val="28"/>
        </w:rPr>
        <w:t>е</w:t>
      </w:r>
      <w:r w:rsidRPr="004E4B7C">
        <w:rPr>
          <w:szCs w:val="28"/>
        </w:rPr>
        <w:t>рез сеть открывает невероятные перспективы. В «умных фабриках»</w:t>
      </w:r>
      <w:r>
        <w:rPr>
          <w:szCs w:val="28"/>
        </w:rPr>
        <w:t xml:space="preserve"> </w:t>
      </w:r>
      <w:r w:rsidRPr="004E4B7C">
        <w:rPr>
          <w:szCs w:val="28"/>
        </w:rPr>
        <w:t>машины будут понимать свое окружение и смогут общаться по единому сетевому протоколу между собой, а также с логистическими и бизнес-системами п</w:t>
      </w:r>
      <w:r w:rsidRPr="004E4B7C">
        <w:rPr>
          <w:szCs w:val="28"/>
        </w:rPr>
        <w:t>о</w:t>
      </w:r>
      <w:r w:rsidRPr="004E4B7C">
        <w:rPr>
          <w:szCs w:val="28"/>
        </w:rPr>
        <w:t>ставщиков и потребителей. Производственное оборудование, получая свед</w:t>
      </w:r>
      <w:r w:rsidRPr="004E4B7C">
        <w:rPr>
          <w:szCs w:val="28"/>
        </w:rPr>
        <w:t>е</w:t>
      </w:r>
      <w:r w:rsidRPr="004E4B7C">
        <w:rPr>
          <w:szCs w:val="28"/>
        </w:rPr>
        <w:t xml:space="preserve">ния об изменившихся требованиях, сможет само вносить корректировки в технологический процесс. В результате производственные системы станут способны к </w:t>
      </w:r>
      <w:proofErr w:type="spellStart"/>
      <w:r w:rsidRPr="004E4B7C">
        <w:rPr>
          <w:szCs w:val="28"/>
        </w:rPr>
        <w:t>самооптимизации</w:t>
      </w:r>
      <w:proofErr w:type="spellEnd"/>
      <w:r w:rsidRPr="004E4B7C">
        <w:rPr>
          <w:szCs w:val="28"/>
        </w:rPr>
        <w:t xml:space="preserve"> и </w:t>
      </w:r>
      <w:proofErr w:type="spellStart"/>
      <w:r w:rsidRPr="004E4B7C">
        <w:rPr>
          <w:szCs w:val="28"/>
        </w:rPr>
        <w:t>самоконфигурации</w:t>
      </w:r>
      <w:proofErr w:type="spellEnd"/>
      <w:r w:rsidRPr="004E4B7C">
        <w:rPr>
          <w:szCs w:val="28"/>
        </w:rPr>
        <w:t>,</w:t>
      </w:r>
      <w:r>
        <w:rPr>
          <w:szCs w:val="28"/>
        </w:rPr>
        <w:t xml:space="preserve"> </w:t>
      </w:r>
      <w:r w:rsidRPr="004E4B7C">
        <w:rPr>
          <w:szCs w:val="28"/>
        </w:rPr>
        <w:t xml:space="preserve">оборудование будет </w:t>
      </w:r>
      <w:r w:rsidRPr="004E4B7C">
        <w:rPr>
          <w:szCs w:val="28"/>
        </w:rPr>
        <w:lastRenderedPageBreak/>
        <w:t>осуществлять самодиагностику, произойдет</w:t>
      </w:r>
      <w:r>
        <w:rPr>
          <w:szCs w:val="28"/>
        </w:rPr>
        <w:t xml:space="preserve"> </w:t>
      </w:r>
      <w:r w:rsidRPr="004E4B7C">
        <w:rPr>
          <w:szCs w:val="28"/>
        </w:rPr>
        <w:t>дальнейшее повышения гибк</w:t>
      </w:r>
      <w:r w:rsidRPr="004E4B7C">
        <w:rPr>
          <w:szCs w:val="28"/>
        </w:rPr>
        <w:t>о</w:t>
      </w:r>
      <w:r w:rsidRPr="004E4B7C">
        <w:rPr>
          <w:szCs w:val="28"/>
        </w:rPr>
        <w:t>сти и индивидуализации продукции.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Заготовка сможет сообщать станку какие именно операции необход</w:t>
      </w:r>
      <w:r w:rsidRPr="004E4B7C">
        <w:rPr>
          <w:szCs w:val="28"/>
        </w:rPr>
        <w:t>и</w:t>
      </w:r>
      <w:r w:rsidRPr="004E4B7C">
        <w:rPr>
          <w:szCs w:val="28"/>
        </w:rPr>
        <w:t>мы</w:t>
      </w:r>
      <w:r>
        <w:rPr>
          <w:szCs w:val="28"/>
        </w:rPr>
        <w:t xml:space="preserve"> </w:t>
      </w:r>
      <w:r w:rsidRPr="004E4B7C">
        <w:rPr>
          <w:szCs w:val="28"/>
        </w:rPr>
        <w:t>для ее обработки и какой инструмент выбрать, а транспортной системе – по какому маршруту следует ее передать для последующей операции.</w:t>
      </w:r>
      <w:r>
        <w:rPr>
          <w:szCs w:val="28"/>
        </w:rPr>
        <w:t xml:space="preserve"> </w:t>
      </w:r>
      <w:r w:rsidRPr="004E4B7C">
        <w:rPr>
          <w:szCs w:val="28"/>
        </w:rPr>
        <w:t>Детали агрегатов смогут сами сигнализировать о своем износе и передавать через интернет заказы</w:t>
      </w:r>
      <w:r>
        <w:rPr>
          <w:szCs w:val="28"/>
        </w:rPr>
        <w:t xml:space="preserve"> </w:t>
      </w:r>
      <w:r w:rsidRPr="004E4B7C">
        <w:rPr>
          <w:szCs w:val="28"/>
        </w:rPr>
        <w:t>изготовителям запчастей и предупреждать службы сервиса о планируемых ремонтах.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Одним из наиболее ощутимых аспектов четвертой промышленной р</w:t>
      </w:r>
      <w:r w:rsidRPr="004E4B7C">
        <w:rPr>
          <w:szCs w:val="28"/>
        </w:rPr>
        <w:t>е</w:t>
      </w:r>
      <w:r w:rsidRPr="004E4B7C">
        <w:rPr>
          <w:szCs w:val="28"/>
        </w:rPr>
        <w:t>волюции является идея «сервис-ориентированного проектирования». Оно может варьироваться от пользователей, использующих заводские настройки для производства собственных продуктов, до компаний, которые поставляют индивидуальные продукты индивидуальным потребителям. Концепцию И</w:t>
      </w:r>
      <w:r w:rsidRPr="004E4B7C">
        <w:rPr>
          <w:szCs w:val="28"/>
        </w:rPr>
        <w:t>н</w:t>
      </w:r>
      <w:r w:rsidRPr="004E4B7C">
        <w:rPr>
          <w:szCs w:val="28"/>
        </w:rPr>
        <w:t>дустрии 4.0 часто изображают в виде математического знака бесконечности – он иллюстрирует этот бесконечный цикл взаимодействия производителя с продуктом и с клиентом.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 xml:space="preserve">Индустрия 4.0, благодаря гибкости и адаптивности, обеспечиваемой </w:t>
      </w:r>
      <w:proofErr w:type="spellStart"/>
      <w:r w:rsidRPr="004E4B7C">
        <w:rPr>
          <w:szCs w:val="28"/>
        </w:rPr>
        <w:t>киберфизическими</w:t>
      </w:r>
      <w:proofErr w:type="spellEnd"/>
      <w:r w:rsidRPr="004E4B7C">
        <w:rPr>
          <w:szCs w:val="28"/>
        </w:rPr>
        <w:t xml:space="preserve"> системами, </w:t>
      </w:r>
      <w:r w:rsidR="00FD0BEA">
        <w:rPr>
          <w:szCs w:val="28"/>
        </w:rPr>
        <w:t>помогает</w:t>
      </w:r>
      <w:r w:rsidRPr="004E4B7C">
        <w:rPr>
          <w:szCs w:val="28"/>
        </w:rPr>
        <w:t xml:space="preserve"> реализовать массовое производство по индивидуальным заказам</w:t>
      </w:r>
      <w:r>
        <w:rPr>
          <w:szCs w:val="28"/>
        </w:rPr>
        <w:t xml:space="preserve"> </w:t>
      </w:r>
      <w:r w:rsidRPr="004E4B7C">
        <w:rPr>
          <w:szCs w:val="28"/>
        </w:rPr>
        <w:t>(нем. «</w:t>
      </w:r>
      <w:proofErr w:type="spellStart"/>
      <w:r w:rsidRPr="004E4B7C">
        <w:rPr>
          <w:szCs w:val="28"/>
        </w:rPr>
        <w:t>Losgrösse</w:t>
      </w:r>
      <w:proofErr w:type="spellEnd"/>
      <w:r w:rsidRPr="004E4B7C">
        <w:rPr>
          <w:szCs w:val="28"/>
        </w:rPr>
        <w:t xml:space="preserve"> =</w:t>
      </w:r>
      <w:r>
        <w:rPr>
          <w:szCs w:val="28"/>
        </w:rPr>
        <w:t xml:space="preserve"> </w:t>
      </w:r>
      <w:r w:rsidRPr="004E4B7C">
        <w:rPr>
          <w:szCs w:val="28"/>
        </w:rPr>
        <w:t>1» – «размер партии =</w:t>
      </w:r>
      <w:r>
        <w:rPr>
          <w:szCs w:val="28"/>
        </w:rPr>
        <w:t xml:space="preserve"> </w:t>
      </w:r>
      <w:r w:rsidRPr="004E4B7C">
        <w:rPr>
          <w:szCs w:val="28"/>
        </w:rPr>
        <w:t>1»), что позволит</w:t>
      </w:r>
      <w:r>
        <w:rPr>
          <w:szCs w:val="28"/>
        </w:rPr>
        <w:t xml:space="preserve"> </w:t>
      </w:r>
      <w:r w:rsidRPr="004E4B7C">
        <w:rPr>
          <w:szCs w:val="28"/>
        </w:rPr>
        <w:t>снизить цену продукции.</w:t>
      </w:r>
      <w:r>
        <w:rPr>
          <w:szCs w:val="28"/>
        </w:rPr>
        <w:t xml:space="preserve"> </w:t>
      </w:r>
      <w:r w:rsidRPr="004E4B7C">
        <w:rPr>
          <w:szCs w:val="28"/>
        </w:rPr>
        <w:t>Классические методы организации производства предполагали, что поточным методом можно изготавливать только большие партии товаров. Благодаря новым принципам организации производственных процессов, становится возможным индустриальным сп</w:t>
      </w:r>
      <w:r w:rsidRPr="004E4B7C">
        <w:rPr>
          <w:szCs w:val="28"/>
        </w:rPr>
        <w:t>о</w:t>
      </w:r>
      <w:r w:rsidRPr="004E4B7C">
        <w:rPr>
          <w:szCs w:val="28"/>
        </w:rPr>
        <w:t>собом изготавливать и</w:t>
      </w:r>
      <w:r>
        <w:rPr>
          <w:szCs w:val="28"/>
        </w:rPr>
        <w:t xml:space="preserve"> </w:t>
      </w:r>
      <w:r w:rsidRPr="004E4B7C">
        <w:rPr>
          <w:szCs w:val="28"/>
        </w:rPr>
        <w:t>единичные изделия.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Предприятиям, привыкшим производить одинаковые вещи, приходится перестраиваться. Внедрение принципов Индустрии 4.0 позволяет получить ряд преимуществ, недоступных в традиционных моделях прошлого. Напр</w:t>
      </w:r>
      <w:r w:rsidRPr="004E4B7C">
        <w:rPr>
          <w:szCs w:val="28"/>
        </w:rPr>
        <w:t>и</w:t>
      </w:r>
      <w:r w:rsidRPr="004E4B7C">
        <w:rPr>
          <w:szCs w:val="28"/>
        </w:rPr>
        <w:t>мер, теперь компании могут достичь индивидуального подхода и персонал</w:t>
      </w:r>
      <w:r w:rsidRPr="004E4B7C">
        <w:rPr>
          <w:szCs w:val="28"/>
        </w:rPr>
        <w:t>и</w:t>
      </w:r>
      <w:r w:rsidRPr="004E4B7C">
        <w:rPr>
          <w:szCs w:val="28"/>
        </w:rPr>
        <w:t>зировать заказы согласно личным предпочтениям клиентов, что резко пов</w:t>
      </w:r>
      <w:r w:rsidRPr="004E4B7C">
        <w:rPr>
          <w:szCs w:val="28"/>
        </w:rPr>
        <w:t>ы</w:t>
      </w:r>
      <w:r w:rsidRPr="004E4B7C">
        <w:rPr>
          <w:szCs w:val="28"/>
        </w:rPr>
        <w:t xml:space="preserve">шает их лояльность. Старые заводы и фабрики превращаются в «умные» и </w:t>
      </w:r>
      <w:r w:rsidRPr="004E4B7C">
        <w:rPr>
          <w:szCs w:val="28"/>
        </w:rPr>
        <w:lastRenderedPageBreak/>
        <w:t>начинают выпускать буквально штучные продукты по индивидуальному з</w:t>
      </w:r>
      <w:r w:rsidRPr="004E4B7C">
        <w:rPr>
          <w:szCs w:val="28"/>
        </w:rPr>
        <w:t>а</w:t>
      </w:r>
      <w:r w:rsidRPr="004E4B7C">
        <w:rPr>
          <w:szCs w:val="28"/>
        </w:rPr>
        <w:t>казу. При этом снижаются удельные затраты на производство единицы пр</w:t>
      </w:r>
      <w:r w:rsidRPr="004E4B7C">
        <w:rPr>
          <w:szCs w:val="28"/>
        </w:rPr>
        <w:t>о</w:t>
      </w:r>
      <w:r w:rsidRPr="004E4B7C">
        <w:rPr>
          <w:szCs w:val="28"/>
        </w:rPr>
        <w:t>дукции, компании получают возможность производить уникальный персон</w:t>
      </w:r>
      <w:r w:rsidRPr="004E4B7C">
        <w:rPr>
          <w:szCs w:val="28"/>
        </w:rPr>
        <w:t>а</w:t>
      </w:r>
      <w:r w:rsidRPr="004E4B7C">
        <w:rPr>
          <w:szCs w:val="28"/>
        </w:rPr>
        <w:t>лизированный продукт по стоимости массового стандартизированного пр</w:t>
      </w:r>
      <w:r w:rsidRPr="004E4B7C">
        <w:rPr>
          <w:szCs w:val="28"/>
        </w:rPr>
        <w:t>о</w:t>
      </w:r>
      <w:r w:rsidRPr="004E4B7C">
        <w:rPr>
          <w:szCs w:val="28"/>
        </w:rPr>
        <w:t>дукта.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Производитель же получает возможность предлагать клиентам бол</w:t>
      </w:r>
      <w:r w:rsidRPr="004E4B7C">
        <w:rPr>
          <w:szCs w:val="28"/>
        </w:rPr>
        <w:t>ь</w:t>
      </w:r>
      <w:r w:rsidRPr="004E4B7C">
        <w:rPr>
          <w:szCs w:val="28"/>
        </w:rPr>
        <w:t>шое количество уникальных опций для своего продукта, что дает дополн</w:t>
      </w:r>
      <w:r w:rsidRPr="004E4B7C">
        <w:rPr>
          <w:szCs w:val="28"/>
        </w:rPr>
        <w:t>и</w:t>
      </w:r>
      <w:r w:rsidRPr="004E4B7C">
        <w:rPr>
          <w:szCs w:val="28"/>
        </w:rPr>
        <w:t xml:space="preserve">тельный источник прибыли и повышает </w:t>
      </w:r>
      <w:proofErr w:type="spellStart"/>
      <w:r w:rsidRPr="004E4B7C">
        <w:rPr>
          <w:szCs w:val="28"/>
        </w:rPr>
        <w:t>маржинальность</w:t>
      </w:r>
      <w:proofErr w:type="spellEnd"/>
      <w:r w:rsidRPr="004E4B7C">
        <w:rPr>
          <w:szCs w:val="28"/>
        </w:rPr>
        <w:t xml:space="preserve"> бизнеса.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 xml:space="preserve">По индивидуальному заказу могут выпускаться и двигатели, и серверы, и вообще все что угодно. На заводе </w:t>
      </w:r>
      <w:proofErr w:type="spellStart"/>
      <w:r w:rsidRPr="004E4B7C">
        <w:rPr>
          <w:szCs w:val="28"/>
        </w:rPr>
        <w:t>Fujitsu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Siemens</w:t>
      </w:r>
      <w:proofErr w:type="spellEnd"/>
      <w:r w:rsidRPr="004E4B7C">
        <w:rPr>
          <w:szCs w:val="28"/>
        </w:rPr>
        <w:t xml:space="preserve"> в немецком городе Ауг</w:t>
      </w:r>
      <w:r w:rsidRPr="004E4B7C">
        <w:rPr>
          <w:szCs w:val="28"/>
        </w:rPr>
        <w:t>с</w:t>
      </w:r>
      <w:r w:rsidRPr="004E4B7C">
        <w:rPr>
          <w:szCs w:val="28"/>
        </w:rPr>
        <w:t>бург выпускаются компьютерные системы и серверы буквально поштучно под конкретного заказчика</w:t>
      </w:r>
      <w:r w:rsidR="00FD0BEA">
        <w:rPr>
          <w:rStyle w:val="af4"/>
          <w:szCs w:val="28"/>
        </w:rPr>
        <w:footnoteReference w:id="6"/>
      </w:r>
      <w:r w:rsidRPr="004E4B7C">
        <w:rPr>
          <w:szCs w:val="28"/>
        </w:rPr>
        <w:t>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Затраты на выпуск продукции по индивидуальному заказу на предпр</w:t>
      </w:r>
      <w:r w:rsidRPr="004E4B7C">
        <w:rPr>
          <w:szCs w:val="28"/>
        </w:rPr>
        <w:t>и</w:t>
      </w:r>
      <w:r w:rsidRPr="004E4B7C">
        <w:rPr>
          <w:szCs w:val="28"/>
        </w:rPr>
        <w:t>ятии с глубокой автоматизацией невелики: если в прошлом под каждую т</w:t>
      </w:r>
      <w:r w:rsidRPr="004E4B7C">
        <w:rPr>
          <w:szCs w:val="28"/>
        </w:rPr>
        <w:t>а</w:t>
      </w:r>
      <w:r w:rsidRPr="004E4B7C">
        <w:rPr>
          <w:szCs w:val="28"/>
        </w:rPr>
        <w:t>кую пару кроссовок пришлось бы перенастраивать оборудование руками, то сегодня это делает компьютерная система сама и за считаные секунды. Роб</w:t>
      </w:r>
      <w:r w:rsidRPr="004E4B7C">
        <w:rPr>
          <w:szCs w:val="28"/>
        </w:rPr>
        <w:t>о</w:t>
      </w:r>
      <w:r w:rsidRPr="004E4B7C">
        <w:rPr>
          <w:szCs w:val="28"/>
        </w:rPr>
        <w:t xml:space="preserve">тизация заводов </w:t>
      </w:r>
      <w:proofErr w:type="spellStart"/>
      <w:r w:rsidRPr="004E4B7C">
        <w:rPr>
          <w:szCs w:val="28"/>
        </w:rPr>
        <w:t>Tesla</w:t>
      </w:r>
      <w:proofErr w:type="spellEnd"/>
      <w:r w:rsidRPr="004E4B7C">
        <w:rPr>
          <w:szCs w:val="28"/>
        </w:rPr>
        <w:t>, выпускающих электромобили, позволила компании развернуть производство не в Китае, а в Калифорнии. Это оказалось дешевле, чем использовать труд китайских рабочих, а потом платить за транспорт</w:t>
      </w:r>
      <w:r w:rsidRPr="004E4B7C">
        <w:rPr>
          <w:szCs w:val="28"/>
        </w:rPr>
        <w:t>и</w:t>
      </w:r>
      <w:r w:rsidRPr="004E4B7C">
        <w:rPr>
          <w:szCs w:val="28"/>
        </w:rPr>
        <w:t>ровку готовых машин. Четвертая промышленная революция, как видно, м</w:t>
      </w:r>
      <w:r w:rsidRPr="004E4B7C">
        <w:rPr>
          <w:szCs w:val="28"/>
        </w:rPr>
        <w:t>е</w:t>
      </w:r>
      <w:r w:rsidRPr="004E4B7C">
        <w:rPr>
          <w:szCs w:val="28"/>
        </w:rPr>
        <w:t xml:space="preserve">няет не только бизнес отдельных компаний, она влияет на расстановку сил на глобальном уровне. Кто бы мог подумать, что производитель автомобилей, которому </w:t>
      </w:r>
      <w:r>
        <w:rPr>
          <w:szCs w:val="28"/>
        </w:rPr>
        <w:t>чуть более</w:t>
      </w:r>
      <w:r w:rsidRPr="004E4B7C">
        <w:rPr>
          <w:szCs w:val="28"/>
        </w:rPr>
        <w:t xml:space="preserve"> десятка лет – </w:t>
      </w:r>
      <w:proofErr w:type="spellStart"/>
      <w:r w:rsidRPr="004E4B7C">
        <w:rPr>
          <w:szCs w:val="28"/>
        </w:rPr>
        <w:t>Tesla</w:t>
      </w:r>
      <w:proofErr w:type="spellEnd"/>
      <w:r w:rsidRPr="004E4B7C">
        <w:rPr>
          <w:szCs w:val="28"/>
        </w:rPr>
        <w:t xml:space="preserve"> основана в 2008 году, – обгонит по капитализации лидера второй промышленной революции, которая произо</w:t>
      </w:r>
      <w:r w:rsidRPr="004E4B7C">
        <w:rPr>
          <w:szCs w:val="28"/>
        </w:rPr>
        <w:t>ш</w:t>
      </w:r>
      <w:r w:rsidRPr="004E4B7C">
        <w:rPr>
          <w:szCs w:val="28"/>
        </w:rPr>
        <w:t xml:space="preserve">ла в результате изобретения конвейера и перехода на массовое производство, – </w:t>
      </w:r>
      <w:proofErr w:type="spellStart"/>
      <w:r w:rsidRPr="004E4B7C">
        <w:rPr>
          <w:szCs w:val="28"/>
        </w:rPr>
        <w:t>Ford</w:t>
      </w:r>
      <w:proofErr w:type="spellEnd"/>
      <w:r w:rsidRPr="004E4B7C">
        <w:rPr>
          <w:szCs w:val="28"/>
        </w:rPr>
        <w:t xml:space="preserve"> </w:t>
      </w:r>
      <w:proofErr w:type="spellStart"/>
      <w:r w:rsidRPr="004E4B7C">
        <w:rPr>
          <w:szCs w:val="28"/>
        </w:rPr>
        <w:t>Motors</w:t>
      </w:r>
      <w:proofErr w:type="spellEnd"/>
      <w:r w:rsidR="00FD0BEA">
        <w:rPr>
          <w:rStyle w:val="af4"/>
          <w:szCs w:val="28"/>
        </w:rPr>
        <w:footnoteReference w:id="7"/>
      </w:r>
      <w:r w:rsidRPr="004E4B7C">
        <w:rPr>
          <w:szCs w:val="28"/>
        </w:rPr>
        <w:t>.</w:t>
      </w:r>
    </w:p>
    <w:p w:rsidR="00063EFE" w:rsidRPr="004E4B7C" w:rsidRDefault="00063EFE" w:rsidP="00063EFE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Уже сегодня наблюдается устойчивая тенденция к переходу от жестк</w:t>
      </w:r>
      <w:r w:rsidRPr="004E4B7C">
        <w:rPr>
          <w:szCs w:val="28"/>
        </w:rPr>
        <w:t>о</w:t>
      </w:r>
      <w:r w:rsidRPr="004E4B7C">
        <w:rPr>
          <w:szCs w:val="28"/>
        </w:rPr>
        <w:lastRenderedPageBreak/>
        <w:t>го централизованного управления производственными процессами к деце</w:t>
      </w:r>
      <w:r w:rsidRPr="004E4B7C">
        <w:rPr>
          <w:szCs w:val="28"/>
        </w:rPr>
        <w:t>н</w:t>
      </w:r>
      <w:r w:rsidRPr="004E4B7C">
        <w:rPr>
          <w:szCs w:val="28"/>
        </w:rPr>
        <w:t>трализованной модели сбора, обработки информации и</w:t>
      </w:r>
      <w:r>
        <w:rPr>
          <w:szCs w:val="28"/>
        </w:rPr>
        <w:t xml:space="preserve"> </w:t>
      </w:r>
      <w:r w:rsidRPr="004E4B7C">
        <w:rPr>
          <w:szCs w:val="28"/>
        </w:rPr>
        <w:t>принятия решений. Причем уровень автономности непрерывно растет. В конечном итоге такая система становится активным компонентом, способным самостоятельно управлять своим производственным процессом.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В России внедрение новых технологий началось примерно в одно вр</w:t>
      </w:r>
      <w:r w:rsidRPr="004E4B7C">
        <w:rPr>
          <w:szCs w:val="28"/>
        </w:rPr>
        <w:t>е</w:t>
      </w:r>
      <w:r w:rsidRPr="004E4B7C">
        <w:rPr>
          <w:szCs w:val="28"/>
        </w:rPr>
        <w:t>мя с другими странами. Однако, учитывая масштабы государства и бюрокр</w:t>
      </w:r>
      <w:r w:rsidRPr="004E4B7C">
        <w:rPr>
          <w:szCs w:val="28"/>
        </w:rPr>
        <w:t>а</w:t>
      </w:r>
      <w:r w:rsidRPr="004E4B7C">
        <w:rPr>
          <w:szCs w:val="28"/>
        </w:rPr>
        <w:t>тическую систему, раскачка оцифровывания производства в качестве общ</w:t>
      </w:r>
      <w:r w:rsidRPr="004E4B7C">
        <w:rPr>
          <w:szCs w:val="28"/>
        </w:rPr>
        <w:t>е</w:t>
      </w:r>
      <w:r w:rsidRPr="004E4B7C">
        <w:rPr>
          <w:szCs w:val="28"/>
        </w:rPr>
        <w:t>государственной идеи продвигается довольно медленно.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noProof/>
          <w:szCs w:val="28"/>
        </w:rPr>
      </w:pPr>
      <w:r w:rsidRPr="004E4B7C">
        <w:rPr>
          <w:noProof/>
          <w:szCs w:val="28"/>
        </w:rPr>
        <w:t>По аналогии с проектом «Индустрия 4.0» в Германии, нацеленным на укрепление и повышение конкурентоспособности немецких производственных предприятий на мировом рынке, в России сформирована Национальная технологическая инициатива (НТИ) (при участии Агентства стратегических инициатив (АСИ), Российской Венчурной компании (РВК)), целью которой являются формирование кардинально новых рынков и создание условий для глобального технологического лидерства России к 2035 году</w:t>
      </w:r>
      <w:r>
        <w:rPr>
          <w:rStyle w:val="af4"/>
          <w:noProof/>
          <w:szCs w:val="28"/>
        </w:rPr>
        <w:footnoteReference w:id="8"/>
      </w:r>
      <w:r w:rsidRPr="004E4B7C">
        <w:rPr>
          <w:noProof/>
          <w:szCs w:val="28"/>
        </w:rPr>
        <w:t>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noProof/>
          <w:szCs w:val="28"/>
        </w:rPr>
      </w:pPr>
      <w:r w:rsidRPr="004E4B7C">
        <w:rPr>
          <w:noProof/>
          <w:szCs w:val="28"/>
        </w:rPr>
        <w:t>Задачами НТИ являются разработка дорожных карт развития ключевых отраслей, а также финансовая и организационная поддержка важнейших стратегических проектов компаний и научных организаций. В настоящее время созданы ассоциации, способствующие развитию «Промышленного интернета» и Интернета вещей в России. Они выполняют роль компетентных консультантов в различных отраслях и инициаторов разработки стандартов и нормативно-правовых документов. В стратегии развития крупных российских компаний отражено применение технологий «Индустрии 4.0», такая тенденция наблюдается во многих отраслях промышленности: нефтегазовой индустрии, машино-строении, энергетике, транспорте, медицине и т.д.</w:t>
      </w:r>
    </w:p>
    <w:p w:rsidR="00063EFE" w:rsidRDefault="00FD0BEA" w:rsidP="00FD0BEA">
      <w:pPr>
        <w:ind w:firstLine="709"/>
      </w:pPr>
      <w:r w:rsidRPr="004E4B7C">
        <w:rPr>
          <w:noProof/>
          <w:szCs w:val="28"/>
        </w:rPr>
        <w:lastRenderedPageBreak/>
        <w:t>Все эти факты свидетельствуют о том, что в ближайшие 3–5 лет в России должен сформироваться рынок с огромным потенциалом, способный, во-первых, сдержать отток квалифицированных специалистов и повысить качество разработки аппаратных решений, во-вторых, предоставить возможность массового применения инновационных технологий на базе подготовленных и локализованных отраслевых стандартов.</w:t>
      </w:r>
    </w:p>
    <w:p w:rsidR="00355C38" w:rsidRDefault="00355C38" w:rsidP="001459C6">
      <w:pPr>
        <w:ind w:firstLine="709"/>
      </w:pPr>
    </w:p>
    <w:p w:rsidR="00355C38" w:rsidRDefault="00355C38" w:rsidP="001459C6">
      <w:pPr>
        <w:ind w:firstLine="709"/>
      </w:pPr>
    </w:p>
    <w:p w:rsidR="00355C38" w:rsidRDefault="00355C38">
      <w:pPr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355C38" w:rsidRPr="00590651" w:rsidRDefault="00355C38" w:rsidP="00355C38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2" w:name="_Toc59098484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12"/>
    </w:p>
    <w:bookmarkEnd w:id="4"/>
    <w:bookmarkEnd w:id="5"/>
    <w:p w:rsidR="00355C38" w:rsidRDefault="00355C38" w:rsidP="007768BD">
      <w:pPr>
        <w:ind w:firstLine="709"/>
        <w:rPr>
          <w:szCs w:val="28"/>
        </w:rPr>
      </w:pPr>
    </w:p>
    <w:p w:rsidR="007768BD" w:rsidRPr="000E0DB3" w:rsidRDefault="007768BD" w:rsidP="000E0DB3">
      <w:pPr>
        <w:ind w:firstLine="709"/>
      </w:pPr>
      <w:r w:rsidRPr="00E96995">
        <w:t>Таким образом, в заключении следует сделать вывод</w:t>
      </w:r>
      <w:r w:rsidR="009F0E97" w:rsidRPr="00E96995">
        <w:t>ы</w:t>
      </w:r>
      <w:r w:rsidRPr="00E96995">
        <w:t xml:space="preserve"> по рассмотре</w:t>
      </w:r>
      <w:r w:rsidRPr="00E96995">
        <w:t>н</w:t>
      </w:r>
      <w:r w:rsidRPr="00E96995">
        <w:t xml:space="preserve">ной </w:t>
      </w:r>
      <w:r w:rsidRPr="000E0DB3">
        <w:t>теме.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Термин «Индустрия 4.0» используется как синоним четвертой пр</w:t>
      </w:r>
      <w:r w:rsidRPr="004E4B7C">
        <w:rPr>
          <w:szCs w:val="28"/>
        </w:rPr>
        <w:t>о</w:t>
      </w:r>
      <w:r w:rsidRPr="004E4B7C">
        <w:rPr>
          <w:szCs w:val="28"/>
        </w:rPr>
        <w:t>мышленной революции. Ее суть в том, что сегодня материальный мир соед</w:t>
      </w:r>
      <w:r w:rsidRPr="004E4B7C">
        <w:rPr>
          <w:szCs w:val="28"/>
        </w:rPr>
        <w:t>и</w:t>
      </w:r>
      <w:r w:rsidRPr="004E4B7C">
        <w:rPr>
          <w:szCs w:val="28"/>
        </w:rPr>
        <w:t xml:space="preserve">няется с виртуальным, в результате чего рождаются новые </w:t>
      </w:r>
      <w:proofErr w:type="spellStart"/>
      <w:r w:rsidRPr="004E4B7C">
        <w:rPr>
          <w:szCs w:val="28"/>
        </w:rPr>
        <w:t>киберфизические</w:t>
      </w:r>
      <w:proofErr w:type="spellEnd"/>
      <w:r w:rsidRPr="004E4B7C">
        <w:rPr>
          <w:szCs w:val="28"/>
        </w:rPr>
        <w:t xml:space="preserve"> комплексы, объединенные в одну цифровую экосистему. Роботизированное производство и «умные» заводы — один из компонентов трансформирова</w:t>
      </w:r>
      <w:r w:rsidRPr="004E4B7C">
        <w:rPr>
          <w:szCs w:val="28"/>
        </w:rPr>
        <w:t>н</w:t>
      </w:r>
      <w:r w:rsidRPr="004E4B7C">
        <w:rPr>
          <w:szCs w:val="28"/>
        </w:rPr>
        <w:t>ной отрасли.</w:t>
      </w:r>
    </w:p>
    <w:p w:rsidR="00FD0BEA" w:rsidRPr="004E4B7C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Четвертая промышленная революция означает все большую автомат</w:t>
      </w:r>
      <w:r w:rsidRPr="004E4B7C">
        <w:rPr>
          <w:szCs w:val="28"/>
        </w:rPr>
        <w:t>и</w:t>
      </w:r>
      <w:r w:rsidRPr="004E4B7C">
        <w:rPr>
          <w:szCs w:val="28"/>
        </w:rPr>
        <w:t>зацию абсолютно всех процессов и этапов производства: цифровое проект</w:t>
      </w:r>
      <w:r w:rsidRPr="004E4B7C">
        <w:rPr>
          <w:szCs w:val="28"/>
        </w:rPr>
        <w:t>и</w:t>
      </w:r>
      <w:r w:rsidRPr="004E4B7C">
        <w:rPr>
          <w:szCs w:val="28"/>
        </w:rPr>
        <w:t>рование изделия, создание его виртуальной копии, совместная работа инж</w:t>
      </w:r>
      <w:r w:rsidRPr="004E4B7C">
        <w:rPr>
          <w:szCs w:val="28"/>
        </w:rPr>
        <w:t>е</w:t>
      </w:r>
      <w:r w:rsidRPr="004E4B7C">
        <w:rPr>
          <w:szCs w:val="28"/>
        </w:rPr>
        <w:t>неров и дизайнеров в едином цифровом конструкторском бюро, удаленная настройка оборудования на заводе под технические требования для выпуска этого конкретного «умного» продукта, автоматический заказ необходимых компонентов в нужном количестве, контроль их поставки, мониторинг пути готового продукта от склада на фабрике до магазина и до конечного клиента. Но и после продажи производитель не забывает о своем продукте, как это было раньше в классической модели: он контролирует условия использов</w:t>
      </w:r>
      <w:r w:rsidRPr="004E4B7C">
        <w:rPr>
          <w:szCs w:val="28"/>
        </w:rPr>
        <w:t>а</w:t>
      </w:r>
      <w:r w:rsidRPr="004E4B7C">
        <w:rPr>
          <w:szCs w:val="28"/>
        </w:rPr>
        <w:t>ния, может менять настройки удаленно, обновлять программное обеспеч</w:t>
      </w:r>
      <w:r w:rsidRPr="004E4B7C">
        <w:rPr>
          <w:szCs w:val="28"/>
        </w:rPr>
        <w:t>е</w:t>
      </w:r>
      <w:r w:rsidRPr="004E4B7C">
        <w:rPr>
          <w:szCs w:val="28"/>
        </w:rPr>
        <w:t>ние, предупреждать клиента о возможных поломках, а под конец цикла и</w:t>
      </w:r>
      <w:r w:rsidRPr="004E4B7C">
        <w:rPr>
          <w:szCs w:val="28"/>
        </w:rPr>
        <w:t>с</w:t>
      </w:r>
      <w:r w:rsidRPr="004E4B7C">
        <w:rPr>
          <w:szCs w:val="28"/>
        </w:rPr>
        <w:t>пользования — принимать продукт на утилизацию.</w:t>
      </w:r>
    </w:p>
    <w:p w:rsidR="00FD0BEA" w:rsidRDefault="00FD0BEA" w:rsidP="00FD0BEA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 w:rsidRPr="004E4B7C">
        <w:rPr>
          <w:szCs w:val="28"/>
        </w:rPr>
        <w:t>Изменения, которые происходят в промышленности под воздействием информационных технологий, помогают значительно увеличить качество выпускаемой продукции и услуг. Это повышает лояльность и удовлетворе</w:t>
      </w:r>
      <w:r w:rsidRPr="004E4B7C">
        <w:rPr>
          <w:szCs w:val="28"/>
        </w:rPr>
        <w:t>н</w:t>
      </w:r>
      <w:r w:rsidRPr="004E4B7C">
        <w:rPr>
          <w:szCs w:val="28"/>
        </w:rPr>
        <w:t>ность клиентов. Производители также не остаются внакладе: новые подходы и бизнес-модели, которые рождаются в Индустрии 4.0, позволяют им больше зарабатывать, а значит, инвестировать в улучшение продукции.</w:t>
      </w:r>
    </w:p>
    <w:p w:rsidR="000E0DB3" w:rsidRDefault="000E0DB3" w:rsidP="007768BD">
      <w:pPr>
        <w:ind w:firstLine="709"/>
        <w:rPr>
          <w:szCs w:val="28"/>
        </w:rPr>
      </w:pPr>
    </w:p>
    <w:p w:rsidR="007768BD" w:rsidRPr="00590651" w:rsidRDefault="009D443F" w:rsidP="00BA43C4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3" w:name="_Toc445973859"/>
      <w:bookmarkStart w:id="14" w:name="_Toc461205701"/>
      <w:bookmarkStart w:id="15" w:name="_Toc59098485"/>
      <w:r w:rsidRPr="00590651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  <w:bookmarkEnd w:id="13"/>
      <w:bookmarkEnd w:id="14"/>
      <w:bookmarkEnd w:id="15"/>
    </w:p>
    <w:p w:rsidR="00396E68" w:rsidRPr="005B032C" w:rsidRDefault="00396E68" w:rsidP="005B032C">
      <w:pPr>
        <w:ind w:firstLine="709"/>
      </w:pPr>
    </w:p>
    <w:p w:rsidR="00AD2F92" w:rsidRPr="00AD2F92" w:rsidRDefault="00AD2F92" w:rsidP="00AD2F92">
      <w:pPr>
        <w:pStyle w:val="afc"/>
        <w:numPr>
          <w:ilvl w:val="0"/>
          <w:numId w:val="32"/>
        </w:numPr>
        <w:ind w:left="0" w:firstLine="709"/>
      </w:pPr>
      <w:proofErr w:type="spellStart"/>
      <w:r w:rsidRPr="00AD2F92">
        <w:t>Гулин</w:t>
      </w:r>
      <w:proofErr w:type="spellEnd"/>
      <w:r w:rsidRPr="00AD2F92">
        <w:t xml:space="preserve"> К.А. О роли интернета вещей в условиях перехода к че</w:t>
      </w:r>
      <w:r w:rsidRPr="00AD2F92">
        <w:t>т</w:t>
      </w:r>
      <w:r w:rsidRPr="00AD2F92">
        <w:t>вертой промышленной революции // Проблемы развития территории. – 2017. – №4. – № (90). – С. 112-131.</w:t>
      </w:r>
    </w:p>
    <w:p w:rsidR="00AD2F92" w:rsidRPr="00AD2F92" w:rsidRDefault="00AD2F92" w:rsidP="00AD2F92">
      <w:pPr>
        <w:pStyle w:val="afc"/>
        <w:numPr>
          <w:ilvl w:val="0"/>
          <w:numId w:val="32"/>
        </w:numPr>
        <w:ind w:left="0" w:firstLine="709"/>
      </w:pPr>
      <w:proofErr w:type="spellStart"/>
      <w:r w:rsidRPr="00AD2F92">
        <w:t>Гулин</w:t>
      </w:r>
      <w:proofErr w:type="spellEnd"/>
      <w:r w:rsidRPr="00AD2F92">
        <w:t xml:space="preserve"> К.А., </w:t>
      </w:r>
      <w:proofErr w:type="spellStart"/>
      <w:r w:rsidRPr="00AD2F92">
        <w:t>Усков</w:t>
      </w:r>
      <w:proofErr w:type="spellEnd"/>
      <w:r w:rsidRPr="00AD2F92">
        <w:t xml:space="preserve"> В.С. Тренды четвертой промышленной рев</w:t>
      </w:r>
      <w:r w:rsidRPr="00AD2F92">
        <w:t>о</w:t>
      </w:r>
      <w:r w:rsidRPr="00AD2F92">
        <w:t>люции // Экономические и социальные перемены: факты, тенденции, пр</w:t>
      </w:r>
      <w:r w:rsidRPr="00AD2F92">
        <w:t>о</w:t>
      </w:r>
      <w:r w:rsidRPr="00AD2F92">
        <w:t>гноз. - 2017. - Т. 10. - № 5. - С. 216-221.</w:t>
      </w:r>
    </w:p>
    <w:p w:rsidR="00AD2F92" w:rsidRPr="00AD2F92" w:rsidRDefault="00AD2F92" w:rsidP="00AD2F92">
      <w:pPr>
        <w:pStyle w:val="afc"/>
        <w:numPr>
          <w:ilvl w:val="0"/>
          <w:numId w:val="32"/>
        </w:numPr>
        <w:ind w:left="0" w:firstLine="709"/>
      </w:pPr>
      <w:r w:rsidRPr="00AD2F92">
        <w:t>Демьянова О.В. Информационные технологии // Проблемы с</w:t>
      </w:r>
      <w:r w:rsidRPr="00AD2F92">
        <w:t>о</w:t>
      </w:r>
      <w:r w:rsidRPr="00AD2F92">
        <w:t>временной экономики. – 2018. − №1 (33).</w:t>
      </w:r>
    </w:p>
    <w:p w:rsidR="00AD2F92" w:rsidRPr="00AD2F92" w:rsidRDefault="00AD2F92" w:rsidP="00AD2F92">
      <w:pPr>
        <w:pStyle w:val="afc"/>
        <w:numPr>
          <w:ilvl w:val="0"/>
          <w:numId w:val="32"/>
        </w:numPr>
        <w:ind w:left="0" w:firstLine="709"/>
      </w:pPr>
      <w:r w:rsidRPr="00AD2F92">
        <w:t>Шаньгин В. Ф. Информационная безопасность компьютерных систем и сетей / В.Ф. Шаньгин. - М.: Форум, Инфра-М, 2017. - 416 c.</w:t>
      </w:r>
    </w:p>
    <w:p w:rsidR="00D63BF0" w:rsidRPr="00AD2F92" w:rsidRDefault="00AD2F92" w:rsidP="00AD2F92">
      <w:pPr>
        <w:pStyle w:val="afc"/>
        <w:numPr>
          <w:ilvl w:val="0"/>
          <w:numId w:val="32"/>
        </w:numPr>
        <w:ind w:left="0" w:firstLine="709"/>
      </w:pPr>
      <w:r w:rsidRPr="00AD2F92">
        <w:t>Шваб К. Четвертая промышленная революция: монография: пер. с англ. / К. Шваб. – М: Изд-во «Э», 2017. – 208 с.</w:t>
      </w:r>
    </w:p>
    <w:p w:rsidR="00D63BF0" w:rsidRPr="00D63BF0" w:rsidRDefault="00D63BF0" w:rsidP="00D63BF0"/>
    <w:sectPr w:rsidR="00D63BF0" w:rsidRPr="00D63BF0" w:rsidSect="007A2EDC">
      <w:footerReference w:type="first" r:id="rId16"/>
      <w:footnotePr>
        <w:numRestart w:val="eachPage"/>
      </w:footnotePr>
      <w:pgSz w:w="11906" w:h="16838" w:code="9"/>
      <w:pgMar w:top="1134" w:right="851" w:bottom="1134" w:left="1701" w:header="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0CC" w:rsidRDefault="00AB70CC">
      <w:r>
        <w:separator/>
      </w:r>
    </w:p>
  </w:endnote>
  <w:endnote w:type="continuationSeparator" w:id="0">
    <w:p w:rsidR="00AB70CC" w:rsidRDefault="00AB7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Tahoma"/>
    <w:charset w:val="CC"/>
    <w:family w:val="auto"/>
    <w:pitch w:val="variable"/>
    <w:sig w:usb0="00000001" w:usb1="00000000" w:usb2="00000000" w:usb3="00000000" w:csb0="00000005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D04BB">
    <w:pPr>
      <w:pStyle w:val="a5"/>
      <w:jc w:val="right"/>
    </w:pPr>
  </w:p>
  <w:p w:rsidR="000D04BB" w:rsidRDefault="000D04B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879C4">
    <w:pPr>
      <w:pStyle w:val="a5"/>
      <w:jc w:val="right"/>
    </w:pPr>
    <w:r>
      <w:fldChar w:fldCharType="begin"/>
    </w:r>
    <w:r w:rsidR="002E260F">
      <w:instrText xml:space="preserve"> PAGE   \* MERGEFORMAT </w:instrText>
    </w:r>
    <w:r>
      <w:fldChar w:fldCharType="separate"/>
    </w:r>
    <w:r w:rsidR="000D04BB">
      <w:rPr>
        <w:noProof/>
      </w:rPr>
      <w:t>1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79701"/>
      <w:docPartObj>
        <w:docPartGallery w:val="Page Numbers (Bottom of Page)"/>
        <w:docPartUnique/>
      </w:docPartObj>
    </w:sdtPr>
    <w:sdtContent>
      <w:p w:rsidR="000D04BB" w:rsidRDefault="000879C4">
        <w:pPr>
          <w:pStyle w:val="a5"/>
          <w:jc w:val="right"/>
        </w:pPr>
        <w:r>
          <w:fldChar w:fldCharType="begin"/>
        </w:r>
        <w:r w:rsidR="002E260F">
          <w:instrText xml:space="preserve"> PAGE   \* MERGEFORMAT </w:instrText>
        </w:r>
        <w:r>
          <w:fldChar w:fldCharType="separate"/>
        </w:r>
        <w:r w:rsidR="00BC014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D04BB" w:rsidRDefault="000D04BB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879C4">
    <w:pPr>
      <w:pStyle w:val="a5"/>
      <w:jc w:val="right"/>
    </w:pPr>
    <w:r>
      <w:fldChar w:fldCharType="begin"/>
    </w:r>
    <w:r w:rsidR="002E260F">
      <w:instrText xml:space="preserve"> PAGE   \* MERGEFORMAT </w:instrText>
    </w:r>
    <w:r>
      <w:fldChar w:fldCharType="separate"/>
    </w:r>
    <w:r w:rsidR="000D04BB">
      <w:rPr>
        <w:noProof/>
      </w:rPr>
      <w:t>3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0CC" w:rsidRDefault="00AB70CC">
      <w:r>
        <w:separator/>
      </w:r>
    </w:p>
  </w:footnote>
  <w:footnote w:type="continuationSeparator" w:id="0">
    <w:p w:rsidR="00AB70CC" w:rsidRDefault="00AB70CC">
      <w:r>
        <w:continuationSeparator/>
      </w:r>
    </w:p>
  </w:footnote>
  <w:footnote w:id="1">
    <w:p w:rsidR="00FD0BEA" w:rsidRDefault="00FD0BEA">
      <w:pPr>
        <w:pStyle w:val="af2"/>
      </w:pPr>
      <w:r>
        <w:rPr>
          <w:rStyle w:val="af4"/>
        </w:rPr>
        <w:footnoteRef/>
      </w:r>
      <w:r>
        <w:t xml:space="preserve"> </w:t>
      </w:r>
      <w:r w:rsidRPr="00AD2F92">
        <w:t>Демьянова О.В. Информационные технологии // Проблемы современной экономики. – 2018. − №1 (33).</w:t>
      </w:r>
    </w:p>
  </w:footnote>
  <w:footnote w:id="2">
    <w:p w:rsidR="00FD0BEA" w:rsidRDefault="00FD0BEA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AD2F92">
        <w:t>Гулин</w:t>
      </w:r>
      <w:proofErr w:type="spellEnd"/>
      <w:r w:rsidRPr="00AD2F92">
        <w:t xml:space="preserve"> К.А. О роли интернета вещей в условиях перехода к четвертой промышленной революции // Пр</w:t>
      </w:r>
      <w:r w:rsidRPr="00AD2F92">
        <w:t>о</w:t>
      </w:r>
      <w:r w:rsidRPr="00AD2F92">
        <w:t>блемы развития территории. – 2017. – №4. – № (90). – С. 112</w:t>
      </w:r>
      <w:r>
        <w:t>.</w:t>
      </w:r>
    </w:p>
  </w:footnote>
  <w:footnote w:id="3">
    <w:p w:rsidR="00FD0BEA" w:rsidRDefault="00FD0BEA" w:rsidP="00A23277">
      <w:pPr>
        <w:pStyle w:val="af2"/>
      </w:pPr>
      <w:r>
        <w:rPr>
          <w:rStyle w:val="af4"/>
        </w:rPr>
        <w:footnoteRef/>
      </w:r>
      <w:r>
        <w:t xml:space="preserve"> </w:t>
      </w:r>
      <w:r w:rsidR="00A23277" w:rsidRPr="00AD2F92">
        <w:t xml:space="preserve">Шаньгин В. Ф. Информационная безопасность компьютерных систем и сетей / В.Ф. Шаньгин. - М.: Форум, Инфра-М, 2017. </w:t>
      </w:r>
      <w:r w:rsidR="00A23277">
        <w:t>–</w:t>
      </w:r>
      <w:r w:rsidR="00A23277" w:rsidRPr="00AD2F92">
        <w:t xml:space="preserve"> </w:t>
      </w:r>
      <w:r w:rsidR="00A23277">
        <w:t>С. 238.</w:t>
      </w:r>
    </w:p>
  </w:footnote>
  <w:footnote w:id="4">
    <w:p w:rsidR="00063EFE" w:rsidRDefault="00063EFE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="00FD0BEA" w:rsidRPr="00AD2F92">
        <w:t>Гулин</w:t>
      </w:r>
      <w:proofErr w:type="spellEnd"/>
      <w:r w:rsidR="00FD0BEA" w:rsidRPr="00AD2F92">
        <w:t xml:space="preserve"> К.А., </w:t>
      </w:r>
      <w:proofErr w:type="spellStart"/>
      <w:r w:rsidR="00FD0BEA" w:rsidRPr="00AD2F92">
        <w:t>Усков</w:t>
      </w:r>
      <w:proofErr w:type="spellEnd"/>
      <w:r w:rsidR="00FD0BEA" w:rsidRPr="00AD2F92">
        <w:t xml:space="preserve"> В.С. Тренды четвертой промышленной революции // Экономические и социальные п</w:t>
      </w:r>
      <w:r w:rsidR="00FD0BEA" w:rsidRPr="00AD2F92">
        <w:t>е</w:t>
      </w:r>
      <w:r w:rsidR="00FD0BEA" w:rsidRPr="00AD2F92">
        <w:t>ремены: факты, тенденции, прогноз. - 2017. - Т. 10. - № 5. - С. 216</w:t>
      </w:r>
      <w:r w:rsidR="00FD0BEA">
        <w:t>.</w:t>
      </w:r>
    </w:p>
  </w:footnote>
  <w:footnote w:id="5">
    <w:p w:rsidR="00063EFE" w:rsidRDefault="00063EFE" w:rsidP="00A23277">
      <w:pPr>
        <w:pStyle w:val="af2"/>
      </w:pPr>
      <w:r>
        <w:rPr>
          <w:rStyle w:val="af4"/>
        </w:rPr>
        <w:footnoteRef/>
      </w:r>
      <w:r>
        <w:t xml:space="preserve"> </w:t>
      </w:r>
      <w:r w:rsidR="00A23277" w:rsidRPr="00AD2F92">
        <w:t xml:space="preserve">Шваб К. Четвертая промышленная революция: монография: пер. с англ. / К. Шваб. – М: Изд-во «Э», 2017. – </w:t>
      </w:r>
      <w:r w:rsidR="00A23277">
        <w:t>С. 132.</w:t>
      </w:r>
      <w:bookmarkStart w:id="11" w:name="_GoBack"/>
      <w:bookmarkEnd w:id="11"/>
    </w:p>
  </w:footnote>
  <w:footnote w:id="6">
    <w:p w:rsidR="00FD0BEA" w:rsidRDefault="00FD0BEA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AD2F92">
        <w:t>Гулин</w:t>
      </w:r>
      <w:proofErr w:type="spellEnd"/>
      <w:r w:rsidRPr="00AD2F92">
        <w:t xml:space="preserve"> К.А., </w:t>
      </w:r>
      <w:proofErr w:type="spellStart"/>
      <w:r w:rsidRPr="00AD2F92">
        <w:t>Усков</w:t>
      </w:r>
      <w:proofErr w:type="spellEnd"/>
      <w:r w:rsidRPr="00AD2F92">
        <w:t xml:space="preserve"> В.С. Тренды четвертой промышленной революции // Экономические и социальные п</w:t>
      </w:r>
      <w:r w:rsidRPr="00AD2F92">
        <w:t>е</w:t>
      </w:r>
      <w:r w:rsidRPr="00AD2F92">
        <w:t>ремены: факты, тенденции, прогноз. - 2017. - Т. 10. - № 5. - С.</w:t>
      </w:r>
      <w:r>
        <w:t xml:space="preserve"> 217.</w:t>
      </w:r>
    </w:p>
  </w:footnote>
  <w:footnote w:id="7">
    <w:p w:rsidR="00FD0BEA" w:rsidRDefault="00FD0BEA" w:rsidP="00A23277">
      <w:pPr>
        <w:pStyle w:val="af2"/>
      </w:pPr>
      <w:r>
        <w:rPr>
          <w:rStyle w:val="af4"/>
        </w:rPr>
        <w:footnoteRef/>
      </w:r>
      <w:r>
        <w:t xml:space="preserve"> </w:t>
      </w:r>
      <w:r w:rsidR="00A23277" w:rsidRPr="00AD2F92">
        <w:t xml:space="preserve">Шваб К. Четвертая промышленная революция: монография: пер. с англ. / К. Шваб. – М: Изд-во «Э», 2017. – </w:t>
      </w:r>
      <w:r w:rsidR="00A23277">
        <w:t>С. 156.</w:t>
      </w:r>
    </w:p>
  </w:footnote>
  <w:footnote w:id="8">
    <w:p w:rsidR="00FD0BEA" w:rsidRDefault="00FD0BEA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AD2F92">
        <w:t>Гулин</w:t>
      </w:r>
      <w:proofErr w:type="spellEnd"/>
      <w:r w:rsidRPr="00AD2F92">
        <w:t xml:space="preserve"> К.А., </w:t>
      </w:r>
      <w:proofErr w:type="spellStart"/>
      <w:r w:rsidRPr="00AD2F92">
        <w:t>Усков</w:t>
      </w:r>
      <w:proofErr w:type="spellEnd"/>
      <w:r w:rsidRPr="00AD2F92">
        <w:t xml:space="preserve"> В.С. Тренды четвертой промышленной революции // Экономические и социальные п</w:t>
      </w:r>
      <w:r w:rsidRPr="00AD2F92">
        <w:t>е</w:t>
      </w:r>
      <w:r w:rsidRPr="00AD2F92">
        <w:t>ремены: факты, тенденции, прогноз. - 2017. - Т. 10. - № 5. - С.</w:t>
      </w:r>
      <w:r>
        <w:t xml:space="preserve"> 218.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879C4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-38.75pt;margin-top:415.75pt;width:27pt;height:6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" o:allowincell="f" filled="f" stroked="f">
          <v:textbox style="layout-flow:vertical;mso-layout-flow-alt:bottom-to-top">
            <w:txbxContent>
              <w:p w:rsidR="000D04BB" w:rsidRDefault="000D04BB">
                <w:pPr>
                  <w:rPr>
                    <w:rFonts w:ascii="GOST type A" w:hAnsi="GOST type A"/>
                    <w:sz w:val="22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879C4">
    <w:pPr>
      <w:pStyle w:val="a3"/>
    </w:pPr>
    <w:r>
      <w:rPr>
        <w:noProof/>
      </w:rPr>
      <w:pict>
        <v:rect id="Rectangle 2" o:spid="_x0000_s4097" style="position:absolute;left:0;text-align:left;margin-left:56.7pt;margin-top:19.85pt;width:518.8pt;height:802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05ewIAAP4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GaRnTl7AgAA/gQA&#10;AA4AAAAAAAAAAAAAAAAALgIAAGRycy9lMm9Eb2MueG1sUEsBAi0AFAAGAAgAAAAhABTX6zHeAAAA&#10;DAEAAA8AAAAAAAAAAAAAAAAA1QQAAGRycy9kb3ducmV2LnhtbFBLBQYAAAAABAAEAPMAAADgBQAA&#10;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3"/>
    <w:multiLevelType w:val="hybridMultilevel"/>
    <w:tmpl w:val="3CD62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6D042B"/>
    <w:multiLevelType w:val="hybridMultilevel"/>
    <w:tmpl w:val="23305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64"/>
    <w:multiLevelType w:val="multilevel"/>
    <w:tmpl w:val="E042E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53626"/>
    <w:multiLevelType w:val="multilevel"/>
    <w:tmpl w:val="F9A866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C53A3"/>
    <w:multiLevelType w:val="hybridMultilevel"/>
    <w:tmpl w:val="AF92E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B261A4"/>
    <w:multiLevelType w:val="multilevel"/>
    <w:tmpl w:val="2E144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B0307"/>
    <w:multiLevelType w:val="multilevel"/>
    <w:tmpl w:val="C92AF830"/>
    <w:lvl w:ilvl="0">
      <w:start w:val="1"/>
      <w:numFmt w:val="decimal"/>
      <w:lvlText w:val="%1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7">
    <w:nsid w:val="111C0545"/>
    <w:multiLevelType w:val="hybridMultilevel"/>
    <w:tmpl w:val="C406AE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585819"/>
    <w:multiLevelType w:val="multilevel"/>
    <w:tmpl w:val="F2F42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661D8F"/>
    <w:multiLevelType w:val="multilevel"/>
    <w:tmpl w:val="5956D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7422D4"/>
    <w:multiLevelType w:val="hybridMultilevel"/>
    <w:tmpl w:val="C53C371E"/>
    <w:lvl w:ilvl="0" w:tplc="0B668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A12D0D"/>
    <w:multiLevelType w:val="multilevel"/>
    <w:tmpl w:val="0E121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07461B"/>
    <w:multiLevelType w:val="multilevel"/>
    <w:tmpl w:val="6F8E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5455A"/>
    <w:multiLevelType w:val="multilevel"/>
    <w:tmpl w:val="9F10B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F50B92"/>
    <w:multiLevelType w:val="hybridMultilevel"/>
    <w:tmpl w:val="3CA4B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34665"/>
    <w:multiLevelType w:val="multilevel"/>
    <w:tmpl w:val="848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962440"/>
    <w:multiLevelType w:val="hybridMultilevel"/>
    <w:tmpl w:val="E514D578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870F3D"/>
    <w:multiLevelType w:val="hybridMultilevel"/>
    <w:tmpl w:val="6DFA9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D474E"/>
    <w:multiLevelType w:val="hybridMultilevel"/>
    <w:tmpl w:val="650C00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215B60"/>
    <w:multiLevelType w:val="multilevel"/>
    <w:tmpl w:val="75781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8B4A2D"/>
    <w:multiLevelType w:val="hybridMultilevel"/>
    <w:tmpl w:val="BECE75A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75B251F"/>
    <w:multiLevelType w:val="hybridMultilevel"/>
    <w:tmpl w:val="A1DE5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42CFA"/>
    <w:multiLevelType w:val="hybridMultilevel"/>
    <w:tmpl w:val="64D6CC6E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5C6444"/>
    <w:multiLevelType w:val="multilevel"/>
    <w:tmpl w:val="96105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CA0AFB"/>
    <w:multiLevelType w:val="hybridMultilevel"/>
    <w:tmpl w:val="EEDC0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76D39"/>
    <w:multiLevelType w:val="multilevel"/>
    <w:tmpl w:val="D612F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486DCF"/>
    <w:multiLevelType w:val="hybridMultilevel"/>
    <w:tmpl w:val="F4284F62"/>
    <w:lvl w:ilvl="0" w:tplc="0B668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18664F"/>
    <w:multiLevelType w:val="hybridMultilevel"/>
    <w:tmpl w:val="3B522BB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D16FA2"/>
    <w:multiLevelType w:val="hybridMultilevel"/>
    <w:tmpl w:val="F396683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0951C8"/>
    <w:multiLevelType w:val="singleLevel"/>
    <w:tmpl w:val="BC68641C"/>
    <w:lvl w:ilvl="0">
      <w:start w:val="6"/>
      <w:numFmt w:val="decimal"/>
      <w:pStyle w:val="4"/>
      <w:lvlText w:val="%1"/>
      <w:lvlJc w:val="left"/>
      <w:pPr>
        <w:tabs>
          <w:tab w:val="num" w:pos="862"/>
        </w:tabs>
        <w:ind w:left="862" w:hanging="360"/>
      </w:pPr>
      <w:rPr>
        <w:rFonts w:hint="default"/>
        <w:sz w:val="48"/>
      </w:rPr>
    </w:lvl>
  </w:abstractNum>
  <w:abstractNum w:abstractNumId="30">
    <w:nsid w:val="751B4E7F"/>
    <w:multiLevelType w:val="multilevel"/>
    <w:tmpl w:val="23861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760C74"/>
    <w:multiLevelType w:val="hybridMultilevel"/>
    <w:tmpl w:val="C8AA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508AC"/>
    <w:multiLevelType w:val="hybridMultilevel"/>
    <w:tmpl w:val="3936523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FBC151A"/>
    <w:multiLevelType w:val="multilevel"/>
    <w:tmpl w:val="5D02A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21"/>
  </w:num>
  <w:num w:numId="4">
    <w:abstractNumId w:val="4"/>
  </w:num>
  <w:num w:numId="5">
    <w:abstractNumId w:val="28"/>
  </w:num>
  <w:num w:numId="6">
    <w:abstractNumId w:val="0"/>
  </w:num>
  <w:num w:numId="7">
    <w:abstractNumId w:val="18"/>
  </w:num>
  <w:num w:numId="8">
    <w:abstractNumId w:val="7"/>
  </w:num>
  <w:num w:numId="9">
    <w:abstractNumId w:val="32"/>
  </w:num>
  <w:num w:numId="10">
    <w:abstractNumId w:val="27"/>
  </w:num>
  <w:num w:numId="11">
    <w:abstractNumId w:val="20"/>
  </w:num>
  <w:num w:numId="12">
    <w:abstractNumId w:val="16"/>
  </w:num>
  <w:num w:numId="13">
    <w:abstractNumId w:val="17"/>
  </w:num>
  <w:num w:numId="14">
    <w:abstractNumId w:val="23"/>
  </w:num>
  <w:num w:numId="15">
    <w:abstractNumId w:val="25"/>
  </w:num>
  <w:num w:numId="16">
    <w:abstractNumId w:val="5"/>
  </w:num>
  <w:num w:numId="17">
    <w:abstractNumId w:val="1"/>
  </w:num>
  <w:num w:numId="18">
    <w:abstractNumId w:val="8"/>
  </w:num>
  <w:num w:numId="19">
    <w:abstractNumId w:val="11"/>
  </w:num>
  <w:num w:numId="20">
    <w:abstractNumId w:val="3"/>
  </w:num>
  <w:num w:numId="21">
    <w:abstractNumId w:val="9"/>
  </w:num>
  <w:num w:numId="22">
    <w:abstractNumId w:val="33"/>
  </w:num>
  <w:num w:numId="23">
    <w:abstractNumId w:val="2"/>
  </w:num>
  <w:num w:numId="24">
    <w:abstractNumId w:val="13"/>
  </w:num>
  <w:num w:numId="25">
    <w:abstractNumId w:val="30"/>
  </w:num>
  <w:num w:numId="26">
    <w:abstractNumId w:val="19"/>
  </w:num>
  <w:num w:numId="27">
    <w:abstractNumId w:val="15"/>
  </w:num>
  <w:num w:numId="28">
    <w:abstractNumId w:val="22"/>
  </w:num>
  <w:num w:numId="29">
    <w:abstractNumId w:val="24"/>
  </w:num>
  <w:num w:numId="30">
    <w:abstractNumId w:val="31"/>
  </w:num>
  <w:num w:numId="31">
    <w:abstractNumId w:val="12"/>
  </w:num>
  <w:num w:numId="32">
    <w:abstractNumId w:val="14"/>
  </w:num>
  <w:num w:numId="33">
    <w:abstractNumId w:val="26"/>
  </w:num>
  <w:num w:numId="34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autoHyphenation/>
  <w:hyphenationZone w:val="357"/>
  <w:doNotHyphenateCaps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DB57BB"/>
    <w:rsid w:val="000002CA"/>
    <w:rsid w:val="00000BBD"/>
    <w:rsid w:val="00001144"/>
    <w:rsid w:val="00001285"/>
    <w:rsid w:val="00001BEE"/>
    <w:rsid w:val="000036E2"/>
    <w:rsid w:val="0000398E"/>
    <w:rsid w:val="00003E1F"/>
    <w:rsid w:val="000047A0"/>
    <w:rsid w:val="00006373"/>
    <w:rsid w:val="00007161"/>
    <w:rsid w:val="0001157B"/>
    <w:rsid w:val="00012A22"/>
    <w:rsid w:val="00012FDB"/>
    <w:rsid w:val="00013B08"/>
    <w:rsid w:val="00013C22"/>
    <w:rsid w:val="00013D57"/>
    <w:rsid w:val="00014B55"/>
    <w:rsid w:val="00014BBA"/>
    <w:rsid w:val="0001539B"/>
    <w:rsid w:val="00015493"/>
    <w:rsid w:val="00015B55"/>
    <w:rsid w:val="00016064"/>
    <w:rsid w:val="000162BE"/>
    <w:rsid w:val="00017729"/>
    <w:rsid w:val="00017985"/>
    <w:rsid w:val="00022799"/>
    <w:rsid w:val="000238BE"/>
    <w:rsid w:val="00024165"/>
    <w:rsid w:val="00024E02"/>
    <w:rsid w:val="00025096"/>
    <w:rsid w:val="0002511E"/>
    <w:rsid w:val="000261B3"/>
    <w:rsid w:val="00026359"/>
    <w:rsid w:val="00026629"/>
    <w:rsid w:val="00027C0B"/>
    <w:rsid w:val="00030E55"/>
    <w:rsid w:val="00030E99"/>
    <w:rsid w:val="0003262B"/>
    <w:rsid w:val="000326CE"/>
    <w:rsid w:val="00032EE9"/>
    <w:rsid w:val="000330C1"/>
    <w:rsid w:val="00034450"/>
    <w:rsid w:val="0003446D"/>
    <w:rsid w:val="000351EF"/>
    <w:rsid w:val="00035B46"/>
    <w:rsid w:val="0003670D"/>
    <w:rsid w:val="00037043"/>
    <w:rsid w:val="000370BA"/>
    <w:rsid w:val="00037A83"/>
    <w:rsid w:val="00037B3A"/>
    <w:rsid w:val="000410AB"/>
    <w:rsid w:val="000412D9"/>
    <w:rsid w:val="000426ED"/>
    <w:rsid w:val="00042DBE"/>
    <w:rsid w:val="00044932"/>
    <w:rsid w:val="00044C74"/>
    <w:rsid w:val="00044E8F"/>
    <w:rsid w:val="00045294"/>
    <w:rsid w:val="00046739"/>
    <w:rsid w:val="000474A7"/>
    <w:rsid w:val="000476F5"/>
    <w:rsid w:val="0004785A"/>
    <w:rsid w:val="000507EE"/>
    <w:rsid w:val="00050F41"/>
    <w:rsid w:val="0005258D"/>
    <w:rsid w:val="00053048"/>
    <w:rsid w:val="00053D09"/>
    <w:rsid w:val="00055214"/>
    <w:rsid w:val="000553DB"/>
    <w:rsid w:val="000555CF"/>
    <w:rsid w:val="0005564A"/>
    <w:rsid w:val="000567DE"/>
    <w:rsid w:val="0005684C"/>
    <w:rsid w:val="00056C78"/>
    <w:rsid w:val="00057300"/>
    <w:rsid w:val="000573C8"/>
    <w:rsid w:val="00060DA3"/>
    <w:rsid w:val="00061633"/>
    <w:rsid w:val="00061EB9"/>
    <w:rsid w:val="00062A78"/>
    <w:rsid w:val="00062B1D"/>
    <w:rsid w:val="00063049"/>
    <w:rsid w:val="00063395"/>
    <w:rsid w:val="000634E7"/>
    <w:rsid w:val="000639DB"/>
    <w:rsid w:val="00063EFE"/>
    <w:rsid w:val="00063FD3"/>
    <w:rsid w:val="00064923"/>
    <w:rsid w:val="000668CA"/>
    <w:rsid w:val="000673E2"/>
    <w:rsid w:val="00067411"/>
    <w:rsid w:val="0006793D"/>
    <w:rsid w:val="00067F6E"/>
    <w:rsid w:val="00070247"/>
    <w:rsid w:val="00070392"/>
    <w:rsid w:val="000717A1"/>
    <w:rsid w:val="000735BE"/>
    <w:rsid w:val="00073DB6"/>
    <w:rsid w:val="000741C9"/>
    <w:rsid w:val="000760AE"/>
    <w:rsid w:val="00076858"/>
    <w:rsid w:val="00076949"/>
    <w:rsid w:val="00076EBB"/>
    <w:rsid w:val="00076F91"/>
    <w:rsid w:val="000772F0"/>
    <w:rsid w:val="000778FA"/>
    <w:rsid w:val="00077EB4"/>
    <w:rsid w:val="000815FB"/>
    <w:rsid w:val="00081F96"/>
    <w:rsid w:val="000837DB"/>
    <w:rsid w:val="0008404C"/>
    <w:rsid w:val="000851F1"/>
    <w:rsid w:val="00085D44"/>
    <w:rsid w:val="00087058"/>
    <w:rsid w:val="000879C4"/>
    <w:rsid w:val="00090988"/>
    <w:rsid w:val="000909A5"/>
    <w:rsid w:val="000909FC"/>
    <w:rsid w:val="00090A44"/>
    <w:rsid w:val="00091141"/>
    <w:rsid w:val="0009114A"/>
    <w:rsid w:val="00091AF0"/>
    <w:rsid w:val="00091CB5"/>
    <w:rsid w:val="00091E5B"/>
    <w:rsid w:val="00092508"/>
    <w:rsid w:val="00092647"/>
    <w:rsid w:val="00093D4B"/>
    <w:rsid w:val="000A0ABB"/>
    <w:rsid w:val="000A0E89"/>
    <w:rsid w:val="000A17DE"/>
    <w:rsid w:val="000A19CF"/>
    <w:rsid w:val="000A2828"/>
    <w:rsid w:val="000A28E4"/>
    <w:rsid w:val="000A2A90"/>
    <w:rsid w:val="000A3820"/>
    <w:rsid w:val="000A4ACF"/>
    <w:rsid w:val="000A5C53"/>
    <w:rsid w:val="000A5C95"/>
    <w:rsid w:val="000A6011"/>
    <w:rsid w:val="000A6B82"/>
    <w:rsid w:val="000A6D21"/>
    <w:rsid w:val="000A7971"/>
    <w:rsid w:val="000B1D34"/>
    <w:rsid w:val="000B2A01"/>
    <w:rsid w:val="000B2BE2"/>
    <w:rsid w:val="000B2E05"/>
    <w:rsid w:val="000B2ED8"/>
    <w:rsid w:val="000B388D"/>
    <w:rsid w:val="000B4128"/>
    <w:rsid w:val="000B4720"/>
    <w:rsid w:val="000B5EC4"/>
    <w:rsid w:val="000B6584"/>
    <w:rsid w:val="000B6CF1"/>
    <w:rsid w:val="000B6E91"/>
    <w:rsid w:val="000C014F"/>
    <w:rsid w:val="000C1B8B"/>
    <w:rsid w:val="000C2A99"/>
    <w:rsid w:val="000C2BE9"/>
    <w:rsid w:val="000C320F"/>
    <w:rsid w:val="000C3905"/>
    <w:rsid w:val="000C3FED"/>
    <w:rsid w:val="000C4049"/>
    <w:rsid w:val="000C40B3"/>
    <w:rsid w:val="000C4275"/>
    <w:rsid w:val="000C54D6"/>
    <w:rsid w:val="000C5797"/>
    <w:rsid w:val="000C59EB"/>
    <w:rsid w:val="000C5AB6"/>
    <w:rsid w:val="000C6963"/>
    <w:rsid w:val="000C6BE7"/>
    <w:rsid w:val="000C6C9A"/>
    <w:rsid w:val="000C6DA7"/>
    <w:rsid w:val="000C7B22"/>
    <w:rsid w:val="000D04BB"/>
    <w:rsid w:val="000D1BBB"/>
    <w:rsid w:val="000D1F14"/>
    <w:rsid w:val="000D1F4E"/>
    <w:rsid w:val="000D2587"/>
    <w:rsid w:val="000D25D4"/>
    <w:rsid w:val="000D362C"/>
    <w:rsid w:val="000D38DB"/>
    <w:rsid w:val="000D4C74"/>
    <w:rsid w:val="000D4F3F"/>
    <w:rsid w:val="000D57B1"/>
    <w:rsid w:val="000D74F2"/>
    <w:rsid w:val="000D77A0"/>
    <w:rsid w:val="000D7EF5"/>
    <w:rsid w:val="000E03B8"/>
    <w:rsid w:val="000E04FC"/>
    <w:rsid w:val="000E0DB3"/>
    <w:rsid w:val="000E1DBA"/>
    <w:rsid w:val="000E1ED1"/>
    <w:rsid w:val="000E1FEA"/>
    <w:rsid w:val="000E221D"/>
    <w:rsid w:val="000E2735"/>
    <w:rsid w:val="000E4253"/>
    <w:rsid w:val="000E42E6"/>
    <w:rsid w:val="000E47EA"/>
    <w:rsid w:val="000E513B"/>
    <w:rsid w:val="000E6FC7"/>
    <w:rsid w:val="000E704E"/>
    <w:rsid w:val="000E70D4"/>
    <w:rsid w:val="000F00F0"/>
    <w:rsid w:val="000F26F8"/>
    <w:rsid w:val="000F38F4"/>
    <w:rsid w:val="000F42B0"/>
    <w:rsid w:val="000F5780"/>
    <w:rsid w:val="000F58AF"/>
    <w:rsid w:val="000F6471"/>
    <w:rsid w:val="00101533"/>
    <w:rsid w:val="00101DDF"/>
    <w:rsid w:val="00101E3D"/>
    <w:rsid w:val="00102120"/>
    <w:rsid w:val="00102F42"/>
    <w:rsid w:val="00102FAE"/>
    <w:rsid w:val="00103B74"/>
    <w:rsid w:val="00103C7D"/>
    <w:rsid w:val="00103CEF"/>
    <w:rsid w:val="001040B0"/>
    <w:rsid w:val="001051CD"/>
    <w:rsid w:val="00106D4D"/>
    <w:rsid w:val="001079F9"/>
    <w:rsid w:val="00107D72"/>
    <w:rsid w:val="001109E2"/>
    <w:rsid w:val="001124AC"/>
    <w:rsid w:val="00112737"/>
    <w:rsid w:val="00112843"/>
    <w:rsid w:val="00113AAB"/>
    <w:rsid w:val="00113E89"/>
    <w:rsid w:val="00114DCB"/>
    <w:rsid w:val="00115C42"/>
    <w:rsid w:val="00115C80"/>
    <w:rsid w:val="00115D9C"/>
    <w:rsid w:val="00116571"/>
    <w:rsid w:val="0011663B"/>
    <w:rsid w:val="00116DB7"/>
    <w:rsid w:val="001207BC"/>
    <w:rsid w:val="00120815"/>
    <w:rsid w:val="00120B28"/>
    <w:rsid w:val="001217BB"/>
    <w:rsid w:val="00123EB2"/>
    <w:rsid w:val="001242D4"/>
    <w:rsid w:val="00125B48"/>
    <w:rsid w:val="00125EA2"/>
    <w:rsid w:val="00125FE2"/>
    <w:rsid w:val="00126252"/>
    <w:rsid w:val="0012654F"/>
    <w:rsid w:val="001266F7"/>
    <w:rsid w:val="00127FA6"/>
    <w:rsid w:val="00130557"/>
    <w:rsid w:val="00130895"/>
    <w:rsid w:val="00131120"/>
    <w:rsid w:val="00131324"/>
    <w:rsid w:val="00131FDD"/>
    <w:rsid w:val="00132130"/>
    <w:rsid w:val="0013267E"/>
    <w:rsid w:val="00134331"/>
    <w:rsid w:val="0013480D"/>
    <w:rsid w:val="00134BBF"/>
    <w:rsid w:val="00134D0C"/>
    <w:rsid w:val="00135653"/>
    <w:rsid w:val="001357F8"/>
    <w:rsid w:val="00135C19"/>
    <w:rsid w:val="00136A64"/>
    <w:rsid w:val="00136DBF"/>
    <w:rsid w:val="001415FE"/>
    <w:rsid w:val="00141D5C"/>
    <w:rsid w:val="00142BE4"/>
    <w:rsid w:val="00142F43"/>
    <w:rsid w:val="001438FA"/>
    <w:rsid w:val="00143ABF"/>
    <w:rsid w:val="00144712"/>
    <w:rsid w:val="00145442"/>
    <w:rsid w:val="001459C6"/>
    <w:rsid w:val="001471C4"/>
    <w:rsid w:val="00150AB2"/>
    <w:rsid w:val="001514EB"/>
    <w:rsid w:val="00151F36"/>
    <w:rsid w:val="001540B5"/>
    <w:rsid w:val="001612D4"/>
    <w:rsid w:val="0016180B"/>
    <w:rsid w:val="00162577"/>
    <w:rsid w:val="00162D27"/>
    <w:rsid w:val="0016346D"/>
    <w:rsid w:val="001634D6"/>
    <w:rsid w:val="00163DCC"/>
    <w:rsid w:val="0016412C"/>
    <w:rsid w:val="00164B72"/>
    <w:rsid w:val="001653DD"/>
    <w:rsid w:val="001659B8"/>
    <w:rsid w:val="001662C8"/>
    <w:rsid w:val="001666B1"/>
    <w:rsid w:val="001676F5"/>
    <w:rsid w:val="0017024D"/>
    <w:rsid w:val="001702DE"/>
    <w:rsid w:val="00170CEE"/>
    <w:rsid w:val="0017145B"/>
    <w:rsid w:val="00171B78"/>
    <w:rsid w:val="00171E15"/>
    <w:rsid w:val="00173AB7"/>
    <w:rsid w:val="0017412A"/>
    <w:rsid w:val="00174D6D"/>
    <w:rsid w:val="001753E3"/>
    <w:rsid w:val="001759D3"/>
    <w:rsid w:val="00176724"/>
    <w:rsid w:val="00176FC1"/>
    <w:rsid w:val="00177144"/>
    <w:rsid w:val="0017777A"/>
    <w:rsid w:val="0018081B"/>
    <w:rsid w:val="00180B99"/>
    <w:rsid w:val="0018156F"/>
    <w:rsid w:val="00181DAD"/>
    <w:rsid w:val="001835F5"/>
    <w:rsid w:val="00183A10"/>
    <w:rsid w:val="00183D99"/>
    <w:rsid w:val="00183F5E"/>
    <w:rsid w:val="0018476F"/>
    <w:rsid w:val="0018511B"/>
    <w:rsid w:val="00185156"/>
    <w:rsid w:val="00186187"/>
    <w:rsid w:val="00186323"/>
    <w:rsid w:val="001865E1"/>
    <w:rsid w:val="00186722"/>
    <w:rsid w:val="00186C21"/>
    <w:rsid w:val="0018731C"/>
    <w:rsid w:val="00191934"/>
    <w:rsid w:val="001928DF"/>
    <w:rsid w:val="001932E0"/>
    <w:rsid w:val="0019360B"/>
    <w:rsid w:val="001936EC"/>
    <w:rsid w:val="00193ADB"/>
    <w:rsid w:val="00194FAE"/>
    <w:rsid w:val="001975C0"/>
    <w:rsid w:val="001A0856"/>
    <w:rsid w:val="001A17B3"/>
    <w:rsid w:val="001A47B7"/>
    <w:rsid w:val="001A49FC"/>
    <w:rsid w:val="001A52D5"/>
    <w:rsid w:val="001A5A4C"/>
    <w:rsid w:val="001B2315"/>
    <w:rsid w:val="001B24BC"/>
    <w:rsid w:val="001B2A58"/>
    <w:rsid w:val="001B3BB6"/>
    <w:rsid w:val="001B4016"/>
    <w:rsid w:val="001B49FA"/>
    <w:rsid w:val="001B55C6"/>
    <w:rsid w:val="001B5D75"/>
    <w:rsid w:val="001B6459"/>
    <w:rsid w:val="001B78D3"/>
    <w:rsid w:val="001C0A57"/>
    <w:rsid w:val="001C119A"/>
    <w:rsid w:val="001C29B2"/>
    <w:rsid w:val="001C3FDD"/>
    <w:rsid w:val="001C41B3"/>
    <w:rsid w:val="001C43E9"/>
    <w:rsid w:val="001C46B1"/>
    <w:rsid w:val="001C49C6"/>
    <w:rsid w:val="001C52FB"/>
    <w:rsid w:val="001D0622"/>
    <w:rsid w:val="001D1B88"/>
    <w:rsid w:val="001D20D3"/>
    <w:rsid w:val="001D47B6"/>
    <w:rsid w:val="001D4972"/>
    <w:rsid w:val="001D5A05"/>
    <w:rsid w:val="001D67C5"/>
    <w:rsid w:val="001D7634"/>
    <w:rsid w:val="001D785C"/>
    <w:rsid w:val="001D79DC"/>
    <w:rsid w:val="001E2DCF"/>
    <w:rsid w:val="001E2ED7"/>
    <w:rsid w:val="001E3C11"/>
    <w:rsid w:val="001E4E91"/>
    <w:rsid w:val="001E5929"/>
    <w:rsid w:val="001E5D92"/>
    <w:rsid w:val="001E623B"/>
    <w:rsid w:val="001E67CD"/>
    <w:rsid w:val="001E6D6E"/>
    <w:rsid w:val="001E7B58"/>
    <w:rsid w:val="001E7E44"/>
    <w:rsid w:val="001F09D6"/>
    <w:rsid w:val="001F1415"/>
    <w:rsid w:val="001F14C0"/>
    <w:rsid w:val="001F1956"/>
    <w:rsid w:val="001F1F6C"/>
    <w:rsid w:val="001F4F5F"/>
    <w:rsid w:val="001F4FF9"/>
    <w:rsid w:val="001F6F24"/>
    <w:rsid w:val="001F7527"/>
    <w:rsid w:val="00200C6C"/>
    <w:rsid w:val="00200EE0"/>
    <w:rsid w:val="0020185B"/>
    <w:rsid w:val="00201870"/>
    <w:rsid w:val="00201EB1"/>
    <w:rsid w:val="00202394"/>
    <w:rsid w:val="00203E9A"/>
    <w:rsid w:val="00204900"/>
    <w:rsid w:val="00204908"/>
    <w:rsid w:val="00204990"/>
    <w:rsid w:val="002053DA"/>
    <w:rsid w:val="00206FC1"/>
    <w:rsid w:val="00207095"/>
    <w:rsid w:val="00207550"/>
    <w:rsid w:val="002075DC"/>
    <w:rsid w:val="002103C9"/>
    <w:rsid w:val="002113DA"/>
    <w:rsid w:val="0021242B"/>
    <w:rsid w:val="002133A8"/>
    <w:rsid w:val="002133E5"/>
    <w:rsid w:val="0021459D"/>
    <w:rsid w:val="00214BF3"/>
    <w:rsid w:val="00215916"/>
    <w:rsid w:val="00215F56"/>
    <w:rsid w:val="0021613F"/>
    <w:rsid w:val="002167F9"/>
    <w:rsid w:val="00217AC8"/>
    <w:rsid w:val="00217B04"/>
    <w:rsid w:val="00221CE0"/>
    <w:rsid w:val="00223317"/>
    <w:rsid w:val="00223A05"/>
    <w:rsid w:val="0022450A"/>
    <w:rsid w:val="00224D72"/>
    <w:rsid w:val="0022613A"/>
    <w:rsid w:val="00226385"/>
    <w:rsid w:val="00227074"/>
    <w:rsid w:val="00227292"/>
    <w:rsid w:val="002272BC"/>
    <w:rsid w:val="00227457"/>
    <w:rsid w:val="00231922"/>
    <w:rsid w:val="002320C7"/>
    <w:rsid w:val="0023254C"/>
    <w:rsid w:val="00232A0B"/>
    <w:rsid w:val="00232A63"/>
    <w:rsid w:val="00232CF7"/>
    <w:rsid w:val="002338AA"/>
    <w:rsid w:val="002340F7"/>
    <w:rsid w:val="00234149"/>
    <w:rsid w:val="00234D3B"/>
    <w:rsid w:val="00234DAE"/>
    <w:rsid w:val="00235672"/>
    <w:rsid w:val="00235C9E"/>
    <w:rsid w:val="00236AD0"/>
    <w:rsid w:val="002372AC"/>
    <w:rsid w:val="0023733D"/>
    <w:rsid w:val="00237DD1"/>
    <w:rsid w:val="00240168"/>
    <w:rsid w:val="002412E0"/>
    <w:rsid w:val="00242FA6"/>
    <w:rsid w:val="002444BD"/>
    <w:rsid w:val="00244C22"/>
    <w:rsid w:val="002453CF"/>
    <w:rsid w:val="00245965"/>
    <w:rsid w:val="00246615"/>
    <w:rsid w:val="002467F0"/>
    <w:rsid w:val="0024681A"/>
    <w:rsid w:val="00247EBA"/>
    <w:rsid w:val="00250C58"/>
    <w:rsid w:val="00251FBB"/>
    <w:rsid w:val="00252020"/>
    <w:rsid w:val="0025331C"/>
    <w:rsid w:val="002539B0"/>
    <w:rsid w:val="00254881"/>
    <w:rsid w:val="0025543F"/>
    <w:rsid w:val="00256999"/>
    <w:rsid w:val="00256D15"/>
    <w:rsid w:val="00257A97"/>
    <w:rsid w:val="00260820"/>
    <w:rsid w:val="0026094F"/>
    <w:rsid w:val="002610ED"/>
    <w:rsid w:val="00263A21"/>
    <w:rsid w:val="00263BCA"/>
    <w:rsid w:val="00263CD1"/>
    <w:rsid w:val="00264634"/>
    <w:rsid w:val="002651E1"/>
    <w:rsid w:val="002661EB"/>
    <w:rsid w:val="00267943"/>
    <w:rsid w:val="00267A27"/>
    <w:rsid w:val="00267B79"/>
    <w:rsid w:val="00267BCD"/>
    <w:rsid w:val="0027147C"/>
    <w:rsid w:val="002716DA"/>
    <w:rsid w:val="0027227F"/>
    <w:rsid w:val="002726E4"/>
    <w:rsid w:val="00273AA6"/>
    <w:rsid w:val="00273ACF"/>
    <w:rsid w:val="0027461F"/>
    <w:rsid w:val="00274CD5"/>
    <w:rsid w:val="00275432"/>
    <w:rsid w:val="00275FDF"/>
    <w:rsid w:val="00276472"/>
    <w:rsid w:val="00276502"/>
    <w:rsid w:val="00277859"/>
    <w:rsid w:val="002802F7"/>
    <w:rsid w:val="00280423"/>
    <w:rsid w:val="00281CEC"/>
    <w:rsid w:val="00283F37"/>
    <w:rsid w:val="0028406A"/>
    <w:rsid w:val="0028480B"/>
    <w:rsid w:val="002853FD"/>
    <w:rsid w:val="002858C1"/>
    <w:rsid w:val="00285988"/>
    <w:rsid w:val="00285F79"/>
    <w:rsid w:val="00286996"/>
    <w:rsid w:val="0028728F"/>
    <w:rsid w:val="00287F3C"/>
    <w:rsid w:val="002905B9"/>
    <w:rsid w:val="00291287"/>
    <w:rsid w:val="002921B5"/>
    <w:rsid w:val="0029230C"/>
    <w:rsid w:val="002927C4"/>
    <w:rsid w:val="002934D3"/>
    <w:rsid w:val="00293B82"/>
    <w:rsid w:val="00293BDF"/>
    <w:rsid w:val="002943A0"/>
    <w:rsid w:val="00294790"/>
    <w:rsid w:val="00294A5F"/>
    <w:rsid w:val="00294DB8"/>
    <w:rsid w:val="00294F2D"/>
    <w:rsid w:val="002953FB"/>
    <w:rsid w:val="00296534"/>
    <w:rsid w:val="002A1147"/>
    <w:rsid w:val="002A1243"/>
    <w:rsid w:val="002A13EE"/>
    <w:rsid w:val="002A16F8"/>
    <w:rsid w:val="002A377A"/>
    <w:rsid w:val="002A5395"/>
    <w:rsid w:val="002A6C85"/>
    <w:rsid w:val="002A7242"/>
    <w:rsid w:val="002A7575"/>
    <w:rsid w:val="002A75DD"/>
    <w:rsid w:val="002B0FDE"/>
    <w:rsid w:val="002B136E"/>
    <w:rsid w:val="002B368E"/>
    <w:rsid w:val="002B41B1"/>
    <w:rsid w:val="002B4646"/>
    <w:rsid w:val="002B701D"/>
    <w:rsid w:val="002C1309"/>
    <w:rsid w:val="002C1406"/>
    <w:rsid w:val="002C172D"/>
    <w:rsid w:val="002C206E"/>
    <w:rsid w:val="002C26CC"/>
    <w:rsid w:val="002C3307"/>
    <w:rsid w:val="002C3F62"/>
    <w:rsid w:val="002C4497"/>
    <w:rsid w:val="002C56D5"/>
    <w:rsid w:val="002D0E04"/>
    <w:rsid w:val="002D1BE2"/>
    <w:rsid w:val="002D2F16"/>
    <w:rsid w:val="002D36A3"/>
    <w:rsid w:val="002D377D"/>
    <w:rsid w:val="002D3A0F"/>
    <w:rsid w:val="002D4257"/>
    <w:rsid w:val="002D43F8"/>
    <w:rsid w:val="002D4D03"/>
    <w:rsid w:val="002D578A"/>
    <w:rsid w:val="002D588E"/>
    <w:rsid w:val="002D5CFB"/>
    <w:rsid w:val="002D5D25"/>
    <w:rsid w:val="002D5DE0"/>
    <w:rsid w:val="002D6098"/>
    <w:rsid w:val="002D783F"/>
    <w:rsid w:val="002E0158"/>
    <w:rsid w:val="002E14E1"/>
    <w:rsid w:val="002E260F"/>
    <w:rsid w:val="002E4873"/>
    <w:rsid w:val="002E4BCB"/>
    <w:rsid w:val="002E4F26"/>
    <w:rsid w:val="002E54F1"/>
    <w:rsid w:val="002E553C"/>
    <w:rsid w:val="002E560B"/>
    <w:rsid w:val="002E5F05"/>
    <w:rsid w:val="002E650D"/>
    <w:rsid w:val="002E7286"/>
    <w:rsid w:val="002E7489"/>
    <w:rsid w:val="002E7D4F"/>
    <w:rsid w:val="002F0FC7"/>
    <w:rsid w:val="002F15F0"/>
    <w:rsid w:val="002F166F"/>
    <w:rsid w:val="002F1A87"/>
    <w:rsid w:val="002F1C10"/>
    <w:rsid w:val="002F208E"/>
    <w:rsid w:val="002F2999"/>
    <w:rsid w:val="002F3336"/>
    <w:rsid w:val="002F3589"/>
    <w:rsid w:val="002F35DC"/>
    <w:rsid w:val="002F3716"/>
    <w:rsid w:val="002F378C"/>
    <w:rsid w:val="002F3BD7"/>
    <w:rsid w:val="002F5F80"/>
    <w:rsid w:val="002F665E"/>
    <w:rsid w:val="002F67D1"/>
    <w:rsid w:val="002F68FE"/>
    <w:rsid w:val="002F6AEF"/>
    <w:rsid w:val="002F715A"/>
    <w:rsid w:val="002F7536"/>
    <w:rsid w:val="003004DE"/>
    <w:rsid w:val="003022B5"/>
    <w:rsid w:val="003023EC"/>
    <w:rsid w:val="00302C8D"/>
    <w:rsid w:val="0030332E"/>
    <w:rsid w:val="00303AF9"/>
    <w:rsid w:val="00303DE7"/>
    <w:rsid w:val="00306868"/>
    <w:rsid w:val="00307CEC"/>
    <w:rsid w:val="00310F66"/>
    <w:rsid w:val="0031252D"/>
    <w:rsid w:val="00312538"/>
    <w:rsid w:val="00312BE2"/>
    <w:rsid w:val="00313215"/>
    <w:rsid w:val="00313C2F"/>
    <w:rsid w:val="00314360"/>
    <w:rsid w:val="003150DE"/>
    <w:rsid w:val="0031532B"/>
    <w:rsid w:val="003168EE"/>
    <w:rsid w:val="003178DC"/>
    <w:rsid w:val="00317AA3"/>
    <w:rsid w:val="00320208"/>
    <w:rsid w:val="0032035B"/>
    <w:rsid w:val="0032127D"/>
    <w:rsid w:val="0032195A"/>
    <w:rsid w:val="00322279"/>
    <w:rsid w:val="00322BE8"/>
    <w:rsid w:val="00322E4F"/>
    <w:rsid w:val="003236BD"/>
    <w:rsid w:val="00323AFB"/>
    <w:rsid w:val="00326362"/>
    <w:rsid w:val="00326864"/>
    <w:rsid w:val="00326EB0"/>
    <w:rsid w:val="0032721A"/>
    <w:rsid w:val="00327C7E"/>
    <w:rsid w:val="00331A1C"/>
    <w:rsid w:val="00331F56"/>
    <w:rsid w:val="0033259F"/>
    <w:rsid w:val="00333FCF"/>
    <w:rsid w:val="00334C46"/>
    <w:rsid w:val="00335119"/>
    <w:rsid w:val="0033537E"/>
    <w:rsid w:val="00335798"/>
    <w:rsid w:val="00337068"/>
    <w:rsid w:val="003424A3"/>
    <w:rsid w:val="00343152"/>
    <w:rsid w:val="003435EA"/>
    <w:rsid w:val="0034389B"/>
    <w:rsid w:val="00343BB2"/>
    <w:rsid w:val="00344168"/>
    <w:rsid w:val="003444AB"/>
    <w:rsid w:val="003455FA"/>
    <w:rsid w:val="00345CC1"/>
    <w:rsid w:val="0034640C"/>
    <w:rsid w:val="00346506"/>
    <w:rsid w:val="0034661D"/>
    <w:rsid w:val="00346B09"/>
    <w:rsid w:val="00346CBE"/>
    <w:rsid w:val="00346E33"/>
    <w:rsid w:val="00347050"/>
    <w:rsid w:val="0035002D"/>
    <w:rsid w:val="0035039E"/>
    <w:rsid w:val="00350572"/>
    <w:rsid w:val="00350952"/>
    <w:rsid w:val="00350BDE"/>
    <w:rsid w:val="0035234B"/>
    <w:rsid w:val="003532C4"/>
    <w:rsid w:val="00353519"/>
    <w:rsid w:val="00354A68"/>
    <w:rsid w:val="00354F24"/>
    <w:rsid w:val="00355C38"/>
    <w:rsid w:val="00356438"/>
    <w:rsid w:val="003566BD"/>
    <w:rsid w:val="00356B1A"/>
    <w:rsid w:val="00356D5D"/>
    <w:rsid w:val="003576D5"/>
    <w:rsid w:val="00357D1D"/>
    <w:rsid w:val="00357FCB"/>
    <w:rsid w:val="003617CD"/>
    <w:rsid w:val="00363154"/>
    <w:rsid w:val="00363E62"/>
    <w:rsid w:val="00364AC9"/>
    <w:rsid w:val="00366441"/>
    <w:rsid w:val="00366A61"/>
    <w:rsid w:val="00366FF6"/>
    <w:rsid w:val="00367286"/>
    <w:rsid w:val="00367379"/>
    <w:rsid w:val="0037021B"/>
    <w:rsid w:val="0037123C"/>
    <w:rsid w:val="003712BC"/>
    <w:rsid w:val="00372289"/>
    <w:rsid w:val="00372E52"/>
    <w:rsid w:val="00373081"/>
    <w:rsid w:val="00373302"/>
    <w:rsid w:val="00373984"/>
    <w:rsid w:val="0037428D"/>
    <w:rsid w:val="0037469C"/>
    <w:rsid w:val="003746D6"/>
    <w:rsid w:val="0037522B"/>
    <w:rsid w:val="003758BF"/>
    <w:rsid w:val="00376B0F"/>
    <w:rsid w:val="003771B2"/>
    <w:rsid w:val="003773D5"/>
    <w:rsid w:val="00380FBB"/>
    <w:rsid w:val="00383DE5"/>
    <w:rsid w:val="00383F3D"/>
    <w:rsid w:val="00383F51"/>
    <w:rsid w:val="0038451E"/>
    <w:rsid w:val="00384BA3"/>
    <w:rsid w:val="00384EA9"/>
    <w:rsid w:val="003854A6"/>
    <w:rsid w:val="0038561B"/>
    <w:rsid w:val="00385664"/>
    <w:rsid w:val="00385CF5"/>
    <w:rsid w:val="00385F68"/>
    <w:rsid w:val="0038681D"/>
    <w:rsid w:val="00387C64"/>
    <w:rsid w:val="00390AEC"/>
    <w:rsid w:val="0039318C"/>
    <w:rsid w:val="003937FA"/>
    <w:rsid w:val="00393B1B"/>
    <w:rsid w:val="00393DEB"/>
    <w:rsid w:val="00394167"/>
    <w:rsid w:val="003948E2"/>
    <w:rsid w:val="003949F5"/>
    <w:rsid w:val="003952C9"/>
    <w:rsid w:val="00396110"/>
    <w:rsid w:val="00396422"/>
    <w:rsid w:val="003967A4"/>
    <w:rsid w:val="00396E68"/>
    <w:rsid w:val="00397A75"/>
    <w:rsid w:val="00397C0D"/>
    <w:rsid w:val="00397F16"/>
    <w:rsid w:val="003A1164"/>
    <w:rsid w:val="003A3C23"/>
    <w:rsid w:val="003A3DF6"/>
    <w:rsid w:val="003A432A"/>
    <w:rsid w:val="003A47A7"/>
    <w:rsid w:val="003A4FFE"/>
    <w:rsid w:val="003A53BE"/>
    <w:rsid w:val="003A5A5F"/>
    <w:rsid w:val="003A6BF9"/>
    <w:rsid w:val="003A6C0A"/>
    <w:rsid w:val="003A735A"/>
    <w:rsid w:val="003A7460"/>
    <w:rsid w:val="003B0360"/>
    <w:rsid w:val="003B0719"/>
    <w:rsid w:val="003B1022"/>
    <w:rsid w:val="003B1877"/>
    <w:rsid w:val="003B24EB"/>
    <w:rsid w:val="003B2B08"/>
    <w:rsid w:val="003B2BE2"/>
    <w:rsid w:val="003B3288"/>
    <w:rsid w:val="003B3965"/>
    <w:rsid w:val="003B50AA"/>
    <w:rsid w:val="003B5789"/>
    <w:rsid w:val="003B5EFC"/>
    <w:rsid w:val="003B6F5C"/>
    <w:rsid w:val="003B7A9C"/>
    <w:rsid w:val="003C01DD"/>
    <w:rsid w:val="003C0857"/>
    <w:rsid w:val="003C0D39"/>
    <w:rsid w:val="003C1818"/>
    <w:rsid w:val="003C2842"/>
    <w:rsid w:val="003C383F"/>
    <w:rsid w:val="003C554C"/>
    <w:rsid w:val="003C6CF8"/>
    <w:rsid w:val="003C731E"/>
    <w:rsid w:val="003D0746"/>
    <w:rsid w:val="003D0B48"/>
    <w:rsid w:val="003D13EC"/>
    <w:rsid w:val="003D1844"/>
    <w:rsid w:val="003D2717"/>
    <w:rsid w:val="003D2CD2"/>
    <w:rsid w:val="003D2FEC"/>
    <w:rsid w:val="003D3F26"/>
    <w:rsid w:val="003D40BF"/>
    <w:rsid w:val="003D4838"/>
    <w:rsid w:val="003D48D5"/>
    <w:rsid w:val="003D4B5B"/>
    <w:rsid w:val="003D539E"/>
    <w:rsid w:val="003D63E8"/>
    <w:rsid w:val="003D6C83"/>
    <w:rsid w:val="003D7E62"/>
    <w:rsid w:val="003E0AC6"/>
    <w:rsid w:val="003E0F03"/>
    <w:rsid w:val="003E0F52"/>
    <w:rsid w:val="003E1689"/>
    <w:rsid w:val="003E18EE"/>
    <w:rsid w:val="003E1C90"/>
    <w:rsid w:val="003E2198"/>
    <w:rsid w:val="003E2C3C"/>
    <w:rsid w:val="003E2F37"/>
    <w:rsid w:val="003E4199"/>
    <w:rsid w:val="003E4D9B"/>
    <w:rsid w:val="003E5527"/>
    <w:rsid w:val="003E5EB0"/>
    <w:rsid w:val="003E6406"/>
    <w:rsid w:val="003E64E0"/>
    <w:rsid w:val="003E6946"/>
    <w:rsid w:val="003F0242"/>
    <w:rsid w:val="003F0E7D"/>
    <w:rsid w:val="003F1F05"/>
    <w:rsid w:val="003F2382"/>
    <w:rsid w:val="003F2DEF"/>
    <w:rsid w:val="003F2E21"/>
    <w:rsid w:val="003F5433"/>
    <w:rsid w:val="003F577A"/>
    <w:rsid w:val="003F5C55"/>
    <w:rsid w:val="003F6609"/>
    <w:rsid w:val="003F67FE"/>
    <w:rsid w:val="003F7D87"/>
    <w:rsid w:val="00400D04"/>
    <w:rsid w:val="00401182"/>
    <w:rsid w:val="00402CDA"/>
    <w:rsid w:val="004048DC"/>
    <w:rsid w:val="00404F56"/>
    <w:rsid w:val="00405455"/>
    <w:rsid w:val="004058EF"/>
    <w:rsid w:val="00405A5D"/>
    <w:rsid w:val="00405C56"/>
    <w:rsid w:val="00407821"/>
    <w:rsid w:val="00407E3C"/>
    <w:rsid w:val="00407F59"/>
    <w:rsid w:val="0041032D"/>
    <w:rsid w:val="0041073F"/>
    <w:rsid w:val="00410A82"/>
    <w:rsid w:val="0041107A"/>
    <w:rsid w:val="00411DD3"/>
    <w:rsid w:val="0041251A"/>
    <w:rsid w:val="00413600"/>
    <w:rsid w:val="00416C25"/>
    <w:rsid w:val="004172A7"/>
    <w:rsid w:val="004177F4"/>
    <w:rsid w:val="00417C2D"/>
    <w:rsid w:val="00420300"/>
    <w:rsid w:val="00420346"/>
    <w:rsid w:val="00420D5A"/>
    <w:rsid w:val="00421231"/>
    <w:rsid w:val="0042175A"/>
    <w:rsid w:val="00421F3E"/>
    <w:rsid w:val="00422854"/>
    <w:rsid w:val="00422C4E"/>
    <w:rsid w:val="00425062"/>
    <w:rsid w:val="004251CD"/>
    <w:rsid w:val="00426ECC"/>
    <w:rsid w:val="00431031"/>
    <w:rsid w:val="0043197A"/>
    <w:rsid w:val="00431A95"/>
    <w:rsid w:val="0043248D"/>
    <w:rsid w:val="004329D8"/>
    <w:rsid w:val="004342B9"/>
    <w:rsid w:val="0043454F"/>
    <w:rsid w:val="00434A05"/>
    <w:rsid w:val="00434D37"/>
    <w:rsid w:val="00435266"/>
    <w:rsid w:val="00436756"/>
    <w:rsid w:val="00436DA4"/>
    <w:rsid w:val="004370FC"/>
    <w:rsid w:val="00437636"/>
    <w:rsid w:val="00437AB9"/>
    <w:rsid w:val="00437D16"/>
    <w:rsid w:val="004401EB"/>
    <w:rsid w:val="0044054C"/>
    <w:rsid w:val="00441015"/>
    <w:rsid w:val="00441DB4"/>
    <w:rsid w:val="00443612"/>
    <w:rsid w:val="00444517"/>
    <w:rsid w:val="00444939"/>
    <w:rsid w:val="00446471"/>
    <w:rsid w:val="00446C57"/>
    <w:rsid w:val="00447826"/>
    <w:rsid w:val="00450D39"/>
    <w:rsid w:val="0045114A"/>
    <w:rsid w:val="00451345"/>
    <w:rsid w:val="00452999"/>
    <w:rsid w:val="00452F43"/>
    <w:rsid w:val="00454C10"/>
    <w:rsid w:val="00454CA7"/>
    <w:rsid w:val="004552D0"/>
    <w:rsid w:val="00455307"/>
    <w:rsid w:val="0045543C"/>
    <w:rsid w:val="00455E91"/>
    <w:rsid w:val="0045700B"/>
    <w:rsid w:val="00457BBD"/>
    <w:rsid w:val="00460292"/>
    <w:rsid w:val="00461F3F"/>
    <w:rsid w:val="004628DA"/>
    <w:rsid w:val="00462D8D"/>
    <w:rsid w:val="00462F94"/>
    <w:rsid w:val="0046459C"/>
    <w:rsid w:val="00465508"/>
    <w:rsid w:val="004657F7"/>
    <w:rsid w:val="004659E2"/>
    <w:rsid w:val="00466DA9"/>
    <w:rsid w:val="00467901"/>
    <w:rsid w:val="00467B70"/>
    <w:rsid w:val="004721B8"/>
    <w:rsid w:val="00472C86"/>
    <w:rsid w:val="00473176"/>
    <w:rsid w:val="004735B9"/>
    <w:rsid w:val="00473995"/>
    <w:rsid w:val="00474467"/>
    <w:rsid w:val="0047561D"/>
    <w:rsid w:val="00475883"/>
    <w:rsid w:val="00476BE6"/>
    <w:rsid w:val="00477A5E"/>
    <w:rsid w:val="00477B80"/>
    <w:rsid w:val="00477FAC"/>
    <w:rsid w:val="0048006D"/>
    <w:rsid w:val="004809B5"/>
    <w:rsid w:val="0048101F"/>
    <w:rsid w:val="004811B7"/>
    <w:rsid w:val="00481F3F"/>
    <w:rsid w:val="00482D16"/>
    <w:rsid w:val="0048394D"/>
    <w:rsid w:val="00483983"/>
    <w:rsid w:val="004845EA"/>
    <w:rsid w:val="00485EB9"/>
    <w:rsid w:val="00486B2C"/>
    <w:rsid w:val="00490731"/>
    <w:rsid w:val="00490960"/>
    <w:rsid w:val="00492FFC"/>
    <w:rsid w:val="00493F60"/>
    <w:rsid w:val="00494291"/>
    <w:rsid w:val="00494A2E"/>
    <w:rsid w:val="00494C0F"/>
    <w:rsid w:val="0049511D"/>
    <w:rsid w:val="00495338"/>
    <w:rsid w:val="004965B1"/>
    <w:rsid w:val="0049761C"/>
    <w:rsid w:val="004A083F"/>
    <w:rsid w:val="004A0CBE"/>
    <w:rsid w:val="004A1B52"/>
    <w:rsid w:val="004A1FF1"/>
    <w:rsid w:val="004A221B"/>
    <w:rsid w:val="004A22F5"/>
    <w:rsid w:val="004A2C9E"/>
    <w:rsid w:val="004A41E6"/>
    <w:rsid w:val="004A5346"/>
    <w:rsid w:val="004A5D90"/>
    <w:rsid w:val="004A65E3"/>
    <w:rsid w:val="004B0D42"/>
    <w:rsid w:val="004B192E"/>
    <w:rsid w:val="004B1AB0"/>
    <w:rsid w:val="004B1FAC"/>
    <w:rsid w:val="004B2D76"/>
    <w:rsid w:val="004B3596"/>
    <w:rsid w:val="004B3D47"/>
    <w:rsid w:val="004B435D"/>
    <w:rsid w:val="004B46D5"/>
    <w:rsid w:val="004B49C0"/>
    <w:rsid w:val="004B525E"/>
    <w:rsid w:val="004B6D93"/>
    <w:rsid w:val="004B7BE7"/>
    <w:rsid w:val="004B7DB4"/>
    <w:rsid w:val="004B7DEB"/>
    <w:rsid w:val="004B7EF7"/>
    <w:rsid w:val="004B7F02"/>
    <w:rsid w:val="004C09E7"/>
    <w:rsid w:val="004C199E"/>
    <w:rsid w:val="004C2387"/>
    <w:rsid w:val="004C2E73"/>
    <w:rsid w:val="004C2FA5"/>
    <w:rsid w:val="004C5652"/>
    <w:rsid w:val="004C6AFF"/>
    <w:rsid w:val="004C7B47"/>
    <w:rsid w:val="004C7BFC"/>
    <w:rsid w:val="004C7D18"/>
    <w:rsid w:val="004D0964"/>
    <w:rsid w:val="004D502B"/>
    <w:rsid w:val="004D6CF0"/>
    <w:rsid w:val="004D7086"/>
    <w:rsid w:val="004E01EC"/>
    <w:rsid w:val="004E1D64"/>
    <w:rsid w:val="004E21C4"/>
    <w:rsid w:val="004E3144"/>
    <w:rsid w:val="004E33B2"/>
    <w:rsid w:val="004E43B1"/>
    <w:rsid w:val="004E68BA"/>
    <w:rsid w:val="004E6B59"/>
    <w:rsid w:val="004E7707"/>
    <w:rsid w:val="004F1404"/>
    <w:rsid w:val="004F1796"/>
    <w:rsid w:val="004F2470"/>
    <w:rsid w:val="004F3600"/>
    <w:rsid w:val="004F4C98"/>
    <w:rsid w:val="004F5A1A"/>
    <w:rsid w:val="004F6607"/>
    <w:rsid w:val="004F693A"/>
    <w:rsid w:val="004F713D"/>
    <w:rsid w:val="004F7450"/>
    <w:rsid w:val="004F7EF1"/>
    <w:rsid w:val="00500E7A"/>
    <w:rsid w:val="00501260"/>
    <w:rsid w:val="005017EC"/>
    <w:rsid w:val="0050367E"/>
    <w:rsid w:val="005043A3"/>
    <w:rsid w:val="00504847"/>
    <w:rsid w:val="005048EA"/>
    <w:rsid w:val="005049F3"/>
    <w:rsid w:val="00504D00"/>
    <w:rsid w:val="00505808"/>
    <w:rsid w:val="00505BA6"/>
    <w:rsid w:val="0050666D"/>
    <w:rsid w:val="00506D72"/>
    <w:rsid w:val="00507265"/>
    <w:rsid w:val="0051043B"/>
    <w:rsid w:val="00510B60"/>
    <w:rsid w:val="00513498"/>
    <w:rsid w:val="005134EE"/>
    <w:rsid w:val="00513FCD"/>
    <w:rsid w:val="00514684"/>
    <w:rsid w:val="00514817"/>
    <w:rsid w:val="00515D36"/>
    <w:rsid w:val="00515F06"/>
    <w:rsid w:val="00515F8D"/>
    <w:rsid w:val="0051705D"/>
    <w:rsid w:val="0051728E"/>
    <w:rsid w:val="00517ED0"/>
    <w:rsid w:val="00520303"/>
    <w:rsid w:val="00521DF0"/>
    <w:rsid w:val="00522534"/>
    <w:rsid w:val="00522DA9"/>
    <w:rsid w:val="00524400"/>
    <w:rsid w:val="00524B01"/>
    <w:rsid w:val="0052544B"/>
    <w:rsid w:val="00525958"/>
    <w:rsid w:val="005260FA"/>
    <w:rsid w:val="00526DC1"/>
    <w:rsid w:val="00526EE9"/>
    <w:rsid w:val="0052746A"/>
    <w:rsid w:val="00527A44"/>
    <w:rsid w:val="00527E44"/>
    <w:rsid w:val="00527E96"/>
    <w:rsid w:val="005337B3"/>
    <w:rsid w:val="00533AEC"/>
    <w:rsid w:val="00533DCC"/>
    <w:rsid w:val="005347C3"/>
    <w:rsid w:val="00536B06"/>
    <w:rsid w:val="00536E41"/>
    <w:rsid w:val="00536F18"/>
    <w:rsid w:val="005371C9"/>
    <w:rsid w:val="005378BF"/>
    <w:rsid w:val="005423E0"/>
    <w:rsid w:val="00542C63"/>
    <w:rsid w:val="00542FAE"/>
    <w:rsid w:val="00544A50"/>
    <w:rsid w:val="00544AEA"/>
    <w:rsid w:val="005457FC"/>
    <w:rsid w:val="00546065"/>
    <w:rsid w:val="0054669B"/>
    <w:rsid w:val="00546DAD"/>
    <w:rsid w:val="0054790E"/>
    <w:rsid w:val="0055141C"/>
    <w:rsid w:val="005516EE"/>
    <w:rsid w:val="00552C37"/>
    <w:rsid w:val="005534B1"/>
    <w:rsid w:val="00553F7B"/>
    <w:rsid w:val="00554111"/>
    <w:rsid w:val="005541BF"/>
    <w:rsid w:val="005543E0"/>
    <w:rsid w:val="00554E62"/>
    <w:rsid w:val="00555850"/>
    <w:rsid w:val="005558F2"/>
    <w:rsid w:val="00556011"/>
    <w:rsid w:val="005563C3"/>
    <w:rsid w:val="005564A7"/>
    <w:rsid w:val="00556A50"/>
    <w:rsid w:val="005579A5"/>
    <w:rsid w:val="00557CD3"/>
    <w:rsid w:val="005603EE"/>
    <w:rsid w:val="0056117B"/>
    <w:rsid w:val="0056157F"/>
    <w:rsid w:val="00561D36"/>
    <w:rsid w:val="00562657"/>
    <w:rsid w:val="0056652F"/>
    <w:rsid w:val="00566A41"/>
    <w:rsid w:val="00566ADB"/>
    <w:rsid w:val="00566CB9"/>
    <w:rsid w:val="00567A2F"/>
    <w:rsid w:val="005714C5"/>
    <w:rsid w:val="00571B87"/>
    <w:rsid w:val="00571F6B"/>
    <w:rsid w:val="0057241D"/>
    <w:rsid w:val="00572CC5"/>
    <w:rsid w:val="0057331F"/>
    <w:rsid w:val="005747B8"/>
    <w:rsid w:val="005750C8"/>
    <w:rsid w:val="005751E5"/>
    <w:rsid w:val="005765BB"/>
    <w:rsid w:val="0057785A"/>
    <w:rsid w:val="0058010B"/>
    <w:rsid w:val="00580E90"/>
    <w:rsid w:val="0058138A"/>
    <w:rsid w:val="00581612"/>
    <w:rsid w:val="005823CB"/>
    <w:rsid w:val="00582433"/>
    <w:rsid w:val="00582A8B"/>
    <w:rsid w:val="00582CF1"/>
    <w:rsid w:val="00582CF3"/>
    <w:rsid w:val="00583453"/>
    <w:rsid w:val="0058365F"/>
    <w:rsid w:val="00584379"/>
    <w:rsid w:val="00585229"/>
    <w:rsid w:val="005852B7"/>
    <w:rsid w:val="00586865"/>
    <w:rsid w:val="00586EC0"/>
    <w:rsid w:val="00590651"/>
    <w:rsid w:val="005927A3"/>
    <w:rsid w:val="00592CBC"/>
    <w:rsid w:val="005931A6"/>
    <w:rsid w:val="005935D5"/>
    <w:rsid w:val="005938B5"/>
    <w:rsid w:val="00593FD2"/>
    <w:rsid w:val="00594045"/>
    <w:rsid w:val="00594A70"/>
    <w:rsid w:val="00594FA5"/>
    <w:rsid w:val="0059599C"/>
    <w:rsid w:val="0059645C"/>
    <w:rsid w:val="00596544"/>
    <w:rsid w:val="0059785D"/>
    <w:rsid w:val="00597AB5"/>
    <w:rsid w:val="005A0F36"/>
    <w:rsid w:val="005A1E14"/>
    <w:rsid w:val="005A2C5D"/>
    <w:rsid w:val="005A3338"/>
    <w:rsid w:val="005A4C69"/>
    <w:rsid w:val="005A51D2"/>
    <w:rsid w:val="005A62A1"/>
    <w:rsid w:val="005A6646"/>
    <w:rsid w:val="005A7239"/>
    <w:rsid w:val="005A7346"/>
    <w:rsid w:val="005A7816"/>
    <w:rsid w:val="005B032C"/>
    <w:rsid w:val="005B0A89"/>
    <w:rsid w:val="005B1499"/>
    <w:rsid w:val="005B4E5E"/>
    <w:rsid w:val="005B524F"/>
    <w:rsid w:val="005B5B8F"/>
    <w:rsid w:val="005B62A5"/>
    <w:rsid w:val="005B6A44"/>
    <w:rsid w:val="005B6C9F"/>
    <w:rsid w:val="005C0D92"/>
    <w:rsid w:val="005C21CE"/>
    <w:rsid w:val="005C310C"/>
    <w:rsid w:val="005C3B17"/>
    <w:rsid w:val="005C4765"/>
    <w:rsid w:val="005C4CE0"/>
    <w:rsid w:val="005C4FBB"/>
    <w:rsid w:val="005C78BA"/>
    <w:rsid w:val="005D05F2"/>
    <w:rsid w:val="005D12C1"/>
    <w:rsid w:val="005D2565"/>
    <w:rsid w:val="005D39BA"/>
    <w:rsid w:val="005D4504"/>
    <w:rsid w:val="005D4B60"/>
    <w:rsid w:val="005D51EA"/>
    <w:rsid w:val="005D67D6"/>
    <w:rsid w:val="005D6B94"/>
    <w:rsid w:val="005E04EC"/>
    <w:rsid w:val="005E0BCB"/>
    <w:rsid w:val="005E15AE"/>
    <w:rsid w:val="005E173F"/>
    <w:rsid w:val="005E2362"/>
    <w:rsid w:val="005E275E"/>
    <w:rsid w:val="005E27C9"/>
    <w:rsid w:val="005E2BB5"/>
    <w:rsid w:val="005E2BE8"/>
    <w:rsid w:val="005E3AE2"/>
    <w:rsid w:val="005E3BCC"/>
    <w:rsid w:val="005E3C6D"/>
    <w:rsid w:val="005E40B8"/>
    <w:rsid w:val="005E5FB0"/>
    <w:rsid w:val="005E61E5"/>
    <w:rsid w:val="005F07EE"/>
    <w:rsid w:val="005F1360"/>
    <w:rsid w:val="005F1867"/>
    <w:rsid w:val="005F1AB3"/>
    <w:rsid w:val="005F1EF4"/>
    <w:rsid w:val="005F2E48"/>
    <w:rsid w:val="005F4C29"/>
    <w:rsid w:val="005F5888"/>
    <w:rsid w:val="005F5DF2"/>
    <w:rsid w:val="005F67E9"/>
    <w:rsid w:val="005F6D15"/>
    <w:rsid w:val="005F6DAD"/>
    <w:rsid w:val="005F6EA7"/>
    <w:rsid w:val="005F73F7"/>
    <w:rsid w:val="005F7D87"/>
    <w:rsid w:val="006007F0"/>
    <w:rsid w:val="00600913"/>
    <w:rsid w:val="00600C59"/>
    <w:rsid w:val="00600D19"/>
    <w:rsid w:val="00601550"/>
    <w:rsid w:val="00602198"/>
    <w:rsid w:val="00602D73"/>
    <w:rsid w:val="006033F7"/>
    <w:rsid w:val="00604416"/>
    <w:rsid w:val="00604C94"/>
    <w:rsid w:val="00605DAA"/>
    <w:rsid w:val="00606C40"/>
    <w:rsid w:val="0060779C"/>
    <w:rsid w:val="00610954"/>
    <w:rsid w:val="00610A83"/>
    <w:rsid w:val="00610CBA"/>
    <w:rsid w:val="0061238C"/>
    <w:rsid w:val="00612530"/>
    <w:rsid w:val="00612945"/>
    <w:rsid w:val="0061294E"/>
    <w:rsid w:val="00612C67"/>
    <w:rsid w:val="006144B6"/>
    <w:rsid w:val="00614733"/>
    <w:rsid w:val="00614FDA"/>
    <w:rsid w:val="00615504"/>
    <w:rsid w:val="0061556D"/>
    <w:rsid w:val="00616319"/>
    <w:rsid w:val="0061653D"/>
    <w:rsid w:val="0061662F"/>
    <w:rsid w:val="00616818"/>
    <w:rsid w:val="00616A05"/>
    <w:rsid w:val="00616A1E"/>
    <w:rsid w:val="00616BEC"/>
    <w:rsid w:val="006174C6"/>
    <w:rsid w:val="00617891"/>
    <w:rsid w:val="00620AD4"/>
    <w:rsid w:val="00622579"/>
    <w:rsid w:val="00622E3A"/>
    <w:rsid w:val="00624EBB"/>
    <w:rsid w:val="00625280"/>
    <w:rsid w:val="00625ACF"/>
    <w:rsid w:val="00626A8A"/>
    <w:rsid w:val="00627568"/>
    <w:rsid w:val="00630CB0"/>
    <w:rsid w:val="00630EBA"/>
    <w:rsid w:val="00634E93"/>
    <w:rsid w:val="0063638A"/>
    <w:rsid w:val="00636823"/>
    <w:rsid w:val="00637166"/>
    <w:rsid w:val="00637ED5"/>
    <w:rsid w:val="00640C00"/>
    <w:rsid w:val="00640CED"/>
    <w:rsid w:val="00640EB3"/>
    <w:rsid w:val="0064197F"/>
    <w:rsid w:val="006422E2"/>
    <w:rsid w:val="006428A9"/>
    <w:rsid w:val="00642B3C"/>
    <w:rsid w:val="00643536"/>
    <w:rsid w:val="00643C48"/>
    <w:rsid w:val="00644205"/>
    <w:rsid w:val="006450EF"/>
    <w:rsid w:val="006453B0"/>
    <w:rsid w:val="00646581"/>
    <w:rsid w:val="00646EAE"/>
    <w:rsid w:val="00647E48"/>
    <w:rsid w:val="00652A4D"/>
    <w:rsid w:val="00652CE5"/>
    <w:rsid w:val="00653D67"/>
    <w:rsid w:val="00654B6D"/>
    <w:rsid w:val="00654FD9"/>
    <w:rsid w:val="006565D0"/>
    <w:rsid w:val="00656875"/>
    <w:rsid w:val="00661472"/>
    <w:rsid w:val="00661E90"/>
    <w:rsid w:val="00662529"/>
    <w:rsid w:val="00663CD4"/>
    <w:rsid w:val="0066525B"/>
    <w:rsid w:val="00666144"/>
    <w:rsid w:val="00666711"/>
    <w:rsid w:val="006675E1"/>
    <w:rsid w:val="00670827"/>
    <w:rsid w:val="00671716"/>
    <w:rsid w:val="00672420"/>
    <w:rsid w:val="0067381C"/>
    <w:rsid w:val="00676954"/>
    <w:rsid w:val="00676F03"/>
    <w:rsid w:val="00676F36"/>
    <w:rsid w:val="00677AC9"/>
    <w:rsid w:val="006804C8"/>
    <w:rsid w:val="0068053F"/>
    <w:rsid w:val="00680FB0"/>
    <w:rsid w:val="006817F0"/>
    <w:rsid w:val="006818A0"/>
    <w:rsid w:val="00681E45"/>
    <w:rsid w:val="00682A60"/>
    <w:rsid w:val="006833F7"/>
    <w:rsid w:val="006841CB"/>
    <w:rsid w:val="00684368"/>
    <w:rsid w:val="00684505"/>
    <w:rsid w:val="0068660F"/>
    <w:rsid w:val="00690A22"/>
    <w:rsid w:val="00691FE4"/>
    <w:rsid w:val="006925C0"/>
    <w:rsid w:val="00692969"/>
    <w:rsid w:val="00692E07"/>
    <w:rsid w:val="00693041"/>
    <w:rsid w:val="006947D9"/>
    <w:rsid w:val="006947FB"/>
    <w:rsid w:val="0069611F"/>
    <w:rsid w:val="00696ACB"/>
    <w:rsid w:val="006A05E0"/>
    <w:rsid w:val="006A0678"/>
    <w:rsid w:val="006A09A0"/>
    <w:rsid w:val="006A1919"/>
    <w:rsid w:val="006A4894"/>
    <w:rsid w:val="006A58A0"/>
    <w:rsid w:val="006A5DD6"/>
    <w:rsid w:val="006A6101"/>
    <w:rsid w:val="006B0261"/>
    <w:rsid w:val="006B0EC4"/>
    <w:rsid w:val="006B2B43"/>
    <w:rsid w:val="006B57FA"/>
    <w:rsid w:val="006B591C"/>
    <w:rsid w:val="006B5BE9"/>
    <w:rsid w:val="006B5E22"/>
    <w:rsid w:val="006B6470"/>
    <w:rsid w:val="006B7020"/>
    <w:rsid w:val="006B70B8"/>
    <w:rsid w:val="006B75E3"/>
    <w:rsid w:val="006B7A48"/>
    <w:rsid w:val="006B7EBF"/>
    <w:rsid w:val="006B7F21"/>
    <w:rsid w:val="006C0A6C"/>
    <w:rsid w:val="006C2BFC"/>
    <w:rsid w:val="006C3F46"/>
    <w:rsid w:val="006C4A8C"/>
    <w:rsid w:val="006C5DF7"/>
    <w:rsid w:val="006C7104"/>
    <w:rsid w:val="006C7609"/>
    <w:rsid w:val="006C7683"/>
    <w:rsid w:val="006D0E79"/>
    <w:rsid w:val="006D13CA"/>
    <w:rsid w:val="006D2E39"/>
    <w:rsid w:val="006D2FAA"/>
    <w:rsid w:val="006D37C9"/>
    <w:rsid w:val="006D4DD6"/>
    <w:rsid w:val="006D529F"/>
    <w:rsid w:val="006D5A90"/>
    <w:rsid w:val="006D5D6E"/>
    <w:rsid w:val="006D626E"/>
    <w:rsid w:val="006D7162"/>
    <w:rsid w:val="006E094D"/>
    <w:rsid w:val="006E0E2C"/>
    <w:rsid w:val="006E0EA3"/>
    <w:rsid w:val="006E15E1"/>
    <w:rsid w:val="006E1AC4"/>
    <w:rsid w:val="006E1E13"/>
    <w:rsid w:val="006E260E"/>
    <w:rsid w:val="006E2897"/>
    <w:rsid w:val="006E3D87"/>
    <w:rsid w:val="006E421B"/>
    <w:rsid w:val="006E77CA"/>
    <w:rsid w:val="006E7C3D"/>
    <w:rsid w:val="006E7CA1"/>
    <w:rsid w:val="006F1089"/>
    <w:rsid w:val="006F15A3"/>
    <w:rsid w:val="006F1B37"/>
    <w:rsid w:val="006F1E22"/>
    <w:rsid w:val="006F1F68"/>
    <w:rsid w:val="006F311D"/>
    <w:rsid w:val="006F3196"/>
    <w:rsid w:val="006F34D7"/>
    <w:rsid w:val="006F3912"/>
    <w:rsid w:val="006F3E00"/>
    <w:rsid w:val="006F42BB"/>
    <w:rsid w:val="006F45AE"/>
    <w:rsid w:val="006F4726"/>
    <w:rsid w:val="006F5EB0"/>
    <w:rsid w:val="006F5EFA"/>
    <w:rsid w:val="006F5F32"/>
    <w:rsid w:val="006F6C98"/>
    <w:rsid w:val="006F7254"/>
    <w:rsid w:val="006F76A0"/>
    <w:rsid w:val="00700510"/>
    <w:rsid w:val="00700B0A"/>
    <w:rsid w:val="00701273"/>
    <w:rsid w:val="00701478"/>
    <w:rsid w:val="00701857"/>
    <w:rsid w:val="00701A4A"/>
    <w:rsid w:val="007022C6"/>
    <w:rsid w:val="0070308D"/>
    <w:rsid w:val="00703C85"/>
    <w:rsid w:val="007040E6"/>
    <w:rsid w:val="00704714"/>
    <w:rsid w:val="007047D5"/>
    <w:rsid w:val="00704D40"/>
    <w:rsid w:val="007051A0"/>
    <w:rsid w:val="0070628E"/>
    <w:rsid w:val="00706BE9"/>
    <w:rsid w:val="00707795"/>
    <w:rsid w:val="007104E4"/>
    <w:rsid w:val="0071140D"/>
    <w:rsid w:val="0071158C"/>
    <w:rsid w:val="00711766"/>
    <w:rsid w:val="00711B5D"/>
    <w:rsid w:val="00711E94"/>
    <w:rsid w:val="00712088"/>
    <w:rsid w:val="00713865"/>
    <w:rsid w:val="00714306"/>
    <w:rsid w:val="00715516"/>
    <w:rsid w:val="00720044"/>
    <w:rsid w:val="00721131"/>
    <w:rsid w:val="007217FB"/>
    <w:rsid w:val="0072182E"/>
    <w:rsid w:val="007221CF"/>
    <w:rsid w:val="0072356B"/>
    <w:rsid w:val="00723876"/>
    <w:rsid w:val="0072414C"/>
    <w:rsid w:val="00724379"/>
    <w:rsid w:val="0072437B"/>
    <w:rsid w:val="00724D5A"/>
    <w:rsid w:val="00724FB3"/>
    <w:rsid w:val="00725B92"/>
    <w:rsid w:val="00727311"/>
    <w:rsid w:val="00727379"/>
    <w:rsid w:val="007277CE"/>
    <w:rsid w:val="00727BDA"/>
    <w:rsid w:val="00727C31"/>
    <w:rsid w:val="0073036A"/>
    <w:rsid w:val="007306F2"/>
    <w:rsid w:val="00730B45"/>
    <w:rsid w:val="00730CB5"/>
    <w:rsid w:val="00731980"/>
    <w:rsid w:val="00731AB5"/>
    <w:rsid w:val="00731F85"/>
    <w:rsid w:val="00732AC5"/>
    <w:rsid w:val="00732E54"/>
    <w:rsid w:val="00732EB9"/>
    <w:rsid w:val="00733D89"/>
    <w:rsid w:val="00734907"/>
    <w:rsid w:val="00734E45"/>
    <w:rsid w:val="0073611A"/>
    <w:rsid w:val="00737745"/>
    <w:rsid w:val="00741238"/>
    <w:rsid w:val="00745EF0"/>
    <w:rsid w:val="00746192"/>
    <w:rsid w:val="007505D2"/>
    <w:rsid w:val="0075204D"/>
    <w:rsid w:val="00752217"/>
    <w:rsid w:val="00752F93"/>
    <w:rsid w:val="0075389B"/>
    <w:rsid w:val="00757161"/>
    <w:rsid w:val="007575E0"/>
    <w:rsid w:val="0075791C"/>
    <w:rsid w:val="007602CC"/>
    <w:rsid w:val="00760521"/>
    <w:rsid w:val="00760B88"/>
    <w:rsid w:val="0076163F"/>
    <w:rsid w:val="007629F5"/>
    <w:rsid w:val="00762CA5"/>
    <w:rsid w:val="007631CD"/>
    <w:rsid w:val="0076367D"/>
    <w:rsid w:val="00764FEE"/>
    <w:rsid w:val="00765D92"/>
    <w:rsid w:val="007662D1"/>
    <w:rsid w:val="0076703A"/>
    <w:rsid w:val="007676D3"/>
    <w:rsid w:val="0076796B"/>
    <w:rsid w:val="00771771"/>
    <w:rsid w:val="0077317F"/>
    <w:rsid w:val="00773947"/>
    <w:rsid w:val="00774D23"/>
    <w:rsid w:val="00775196"/>
    <w:rsid w:val="0077559A"/>
    <w:rsid w:val="00775689"/>
    <w:rsid w:val="00775889"/>
    <w:rsid w:val="007768BD"/>
    <w:rsid w:val="00776CC5"/>
    <w:rsid w:val="00776D6B"/>
    <w:rsid w:val="00776FA4"/>
    <w:rsid w:val="00777261"/>
    <w:rsid w:val="00780B30"/>
    <w:rsid w:val="007819F4"/>
    <w:rsid w:val="00781CF6"/>
    <w:rsid w:val="00781FBA"/>
    <w:rsid w:val="0078355C"/>
    <w:rsid w:val="00783D1D"/>
    <w:rsid w:val="0078577B"/>
    <w:rsid w:val="0078688C"/>
    <w:rsid w:val="007868B5"/>
    <w:rsid w:val="00786E59"/>
    <w:rsid w:val="007916A4"/>
    <w:rsid w:val="007916F3"/>
    <w:rsid w:val="00791894"/>
    <w:rsid w:val="00791BFE"/>
    <w:rsid w:val="00792C93"/>
    <w:rsid w:val="007A04EB"/>
    <w:rsid w:val="007A0AF9"/>
    <w:rsid w:val="007A1263"/>
    <w:rsid w:val="007A2C1E"/>
    <w:rsid w:val="007A2EDC"/>
    <w:rsid w:val="007A39B0"/>
    <w:rsid w:val="007A5ED5"/>
    <w:rsid w:val="007A60EA"/>
    <w:rsid w:val="007A6E0D"/>
    <w:rsid w:val="007A71EE"/>
    <w:rsid w:val="007B028C"/>
    <w:rsid w:val="007B03E5"/>
    <w:rsid w:val="007B0439"/>
    <w:rsid w:val="007B052F"/>
    <w:rsid w:val="007B0BD0"/>
    <w:rsid w:val="007B1B93"/>
    <w:rsid w:val="007B1FEB"/>
    <w:rsid w:val="007B1FFD"/>
    <w:rsid w:val="007B2394"/>
    <w:rsid w:val="007B3497"/>
    <w:rsid w:val="007B35C9"/>
    <w:rsid w:val="007B3DCA"/>
    <w:rsid w:val="007B49FC"/>
    <w:rsid w:val="007B4A93"/>
    <w:rsid w:val="007B50C2"/>
    <w:rsid w:val="007B50F6"/>
    <w:rsid w:val="007B56FC"/>
    <w:rsid w:val="007B585B"/>
    <w:rsid w:val="007B6560"/>
    <w:rsid w:val="007B7304"/>
    <w:rsid w:val="007B7CAF"/>
    <w:rsid w:val="007C0B08"/>
    <w:rsid w:val="007C1FF8"/>
    <w:rsid w:val="007C2536"/>
    <w:rsid w:val="007C282D"/>
    <w:rsid w:val="007C2DAC"/>
    <w:rsid w:val="007C300D"/>
    <w:rsid w:val="007C3308"/>
    <w:rsid w:val="007C36FE"/>
    <w:rsid w:val="007C38EA"/>
    <w:rsid w:val="007C3ACE"/>
    <w:rsid w:val="007C510B"/>
    <w:rsid w:val="007C5D09"/>
    <w:rsid w:val="007C71B9"/>
    <w:rsid w:val="007C7431"/>
    <w:rsid w:val="007C7653"/>
    <w:rsid w:val="007D1519"/>
    <w:rsid w:val="007D1997"/>
    <w:rsid w:val="007D19AD"/>
    <w:rsid w:val="007D1AB7"/>
    <w:rsid w:val="007D1BCA"/>
    <w:rsid w:val="007D2A8F"/>
    <w:rsid w:val="007D334D"/>
    <w:rsid w:val="007D3FDD"/>
    <w:rsid w:val="007D423B"/>
    <w:rsid w:val="007D466D"/>
    <w:rsid w:val="007D6F2E"/>
    <w:rsid w:val="007D7229"/>
    <w:rsid w:val="007D7A71"/>
    <w:rsid w:val="007D7C4A"/>
    <w:rsid w:val="007E08E3"/>
    <w:rsid w:val="007E1544"/>
    <w:rsid w:val="007E1C59"/>
    <w:rsid w:val="007E2828"/>
    <w:rsid w:val="007E34FC"/>
    <w:rsid w:val="007E3D0F"/>
    <w:rsid w:val="007E4228"/>
    <w:rsid w:val="007E502F"/>
    <w:rsid w:val="007E5840"/>
    <w:rsid w:val="007E61BA"/>
    <w:rsid w:val="007E63B3"/>
    <w:rsid w:val="007E6ABE"/>
    <w:rsid w:val="007E6DC8"/>
    <w:rsid w:val="007F02AA"/>
    <w:rsid w:val="007F108E"/>
    <w:rsid w:val="007F269A"/>
    <w:rsid w:val="007F2813"/>
    <w:rsid w:val="007F2911"/>
    <w:rsid w:val="007F2F51"/>
    <w:rsid w:val="007F42B5"/>
    <w:rsid w:val="007F478B"/>
    <w:rsid w:val="007F6068"/>
    <w:rsid w:val="007F733A"/>
    <w:rsid w:val="007F74C2"/>
    <w:rsid w:val="007F7541"/>
    <w:rsid w:val="00801208"/>
    <w:rsid w:val="008032D2"/>
    <w:rsid w:val="00804B12"/>
    <w:rsid w:val="008051BB"/>
    <w:rsid w:val="0080566A"/>
    <w:rsid w:val="00805707"/>
    <w:rsid w:val="0080672A"/>
    <w:rsid w:val="0080691B"/>
    <w:rsid w:val="00806F9F"/>
    <w:rsid w:val="00807D71"/>
    <w:rsid w:val="0081159A"/>
    <w:rsid w:val="0081188D"/>
    <w:rsid w:val="00813B23"/>
    <w:rsid w:val="00814EA1"/>
    <w:rsid w:val="00816583"/>
    <w:rsid w:val="008172B3"/>
    <w:rsid w:val="00817522"/>
    <w:rsid w:val="00817780"/>
    <w:rsid w:val="00817F5C"/>
    <w:rsid w:val="00820261"/>
    <w:rsid w:val="00820A66"/>
    <w:rsid w:val="00820E46"/>
    <w:rsid w:val="0082160E"/>
    <w:rsid w:val="008238EA"/>
    <w:rsid w:val="00823937"/>
    <w:rsid w:val="00823AAB"/>
    <w:rsid w:val="00823AAF"/>
    <w:rsid w:val="00824C91"/>
    <w:rsid w:val="00824CA0"/>
    <w:rsid w:val="00825196"/>
    <w:rsid w:val="0082531E"/>
    <w:rsid w:val="0082646C"/>
    <w:rsid w:val="008266AB"/>
    <w:rsid w:val="00826744"/>
    <w:rsid w:val="00827D61"/>
    <w:rsid w:val="00830E5F"/>
    <w:rsid w:val="00831C37"/>
    <w:rsid w:val="008320A1"/>
    <w:rsid w:val="00832979"/>
    <w:rsid w:val="0083483D"/>
    <w:rsid w:val="00834FF2"/>
    <w:rsid w:val="0083605C"/>
    <w:rsid w:val="00836D65"/>
    <w:rsid w:val="00842371"/>
    <w:rsid w:val="00842FC6"/>
    <w:rsid w:val="008442F2"/>
    <w:rsid w:val="008443AD"/>
    <w:rsid w:val="008446BE"/>
    <w:rsid w:val="00844F5D"/>
    <w:rsid w:val="008454F2"/>
    <w:rsid w:val="00845950"/>
    <w:rsid w:val="00846571"/>
    <w:rsid w:val="00847531"/>
    <w:rsid w:val="00851075"/>
    <w:rsid w:val="0085147E"/>
    <w:rsid w:val="00854AAE"/>
    <w:rsid w:val="00854E90"/>
    <w:rsid w:val="00855014"/>
    <w:rsid w:val="00855DC5"/>
    <w:rsid w:val="00855F49"/>
    <w:rsid w:val="0085619A"/>
    <w:rsid w:val="00856254"/>
    <w:rsid w:val="00856449"/>
    <w:rsid w:val="00856668"/>
    <w:rsid w:val="00857185"/>
    <w:rsid w:val="008601B1"/>
    <w:rsid w:val="0086084F"/>
    <w:rsid w:val="008609D7"/>
    <w:rsid w:val="00861292"/>
    <w:rsid w:val="00861B39"/>
    <w:rsid w:val="008627C3"/>
    <w:rsid w:val="00862939"/>
    <w:rsid w:val="00863B5E"/>
    <w:rsid w:val="00863F6B"/>
    <w:rsid w:val="0086491C"/>
    <w:rsid w:val="00864DD6"/>
    <w:rsid w:val="00866379"/>
    <w:rsid w:val="008668D4"/>
    <w:rsid w:val="00866ABE"/>
    <w:rsid w:val="00867CA2"/>
    <w:rsid w:val="00867FA2"/>
    <w:rsid w:val="00870230"/>
    <w:rsid w:val="008703A7"/>
    <w:rsid w:val="008746A4"/>
    <w:rsid w:val="0087490A"/>
    <w:rsid w:val="00874DEE"/>
    <w:rsid w:val="008750E6"/>
    <w:rsid w:val="008762B9"/>
    <w:rsid w:val="00877B4F"/>
    <w:rsid w:val="008807AF"/>
    <w:rsid w:val="008822BF"/>
    <w:rsid w:val="00882C21"/>
    <w:rsid w:val="00884B90"/>
    <w:rsid w:val="00884BCA"/>
    <w:rsid w:val="00884FA5"/>
    <w:rsid w:val="0088521F"/>
    <w:rsid w:val="00885E63"/>
    <w:rsid w:val="00887374"/>
    <w:rsid w:val="008914A6"/>
    <w:rsid w:val="00891734"/>
    <w:rsid w:val="008929CE"/>
    <w:rsid w:val="008946A1"/>
    <w:rsid w:val="00894817"/>
    <w:rsid w:val="0089501F"/>
    <w:rsid w:val="00896266"/>
    <w:rsid w:val="00896374"/>
    <w:rsid w:val="00897A68"/>
    <w:rsid w:val="00897E1C"/>
    <w:rsid w:val="008A0054"/>
    <w:rsid w:val="008A0136"/>
    <w:rsid w:val="008A0C15"/>
    <w:rsid w:val="008A13C4"/>
    <w:rsid w:val="008A1BFF"/>
    <w:rsid w:val="008A27F2"/>
    <w:rsid w:val="008A3674"/>
    <w:rsid w:val="008A593C"/>
    <w:rsid w:val="008A5CF4"/>
    <w:rsid w:val="008A5F78"/>
    <w:rsid w:val="008A5FCD"/>
    <w:rsid w:val="008A6606"/>
    <w:rsid w:val="008A6B95"/>
    <w:rsid w:val="008A7166"/>
    <w:rsid w:val="008A7722"/>
    <w:rsid w:val="008B0432"/>
    <w:rsid w:val="008B1533"/>
    <w:rsid w:val="008B21EA"/>
    <w:rsid w:val="008B28D0"/>
    <w:rsid w:val="008B475C"/>
    <w:rsid w:val="008B4FD5"/>
    <w:rsid w:val="008B513E"/>
    <w:rsid w:val="008B5B20"/>
    <w:rsid w:val="008B5DCC"/>
    <w:rsid w:val="008B5ED9"/>
    <w:rsid w:val="008B618A"/>
    <w:rsid w:val="008B68EF"/>
    <w:rsid w:val="008B6DAC"/>
    <w:rsid w:val="008C0B3C"/>
    <w:rsid w:val="008C1B40"/>
    <w:rsid w:val="008C24DD"/>
    <w:rsid w:val="008C2613"/>
    <w:rsid w:val="008C2DF3"/>
    <w:rsid w:val="008C37FC"/>
    <w:rsid w:val="008C3BF9"/>
    <w:rsid w:val="008C3DD3"/>
    <w:rsid w:val="008C4F58"/>
    <w:rsid w:val="008C6551"/>
    <w:rsid w:val="008D0060"/>
    <w:rsid w:val="008D012C"/>
    <w:rsid w:val="008D0A48"/>
    <w:rsid w:val="008D0EF3"/>
    <w:rsid w:val="008D16A7"/>
    <w:rsid w:val="008D1901"/>
    <w:rsid w:val="008D20C2"/>
    <w:rsid w:val="008D2991"/>
    <w:rsid w:val="008D2CF8"/>
    <w:rsid w:val="008D32C5"/>
    <w:rsid w:val="008D333A"/>
    <w:rsid w:val="008D34D8"/>
    <w:rsid w:val="008D3523"/>
    <w:rsid w:val="008D3820"/>
    <w:rsid w:val="008D3C2C"/>
    <w:rsid w:val="008D4229"/>
    <w:rsid w:val="008D49DB"/>
    <w:rsid w:val="008D5189"/>
    <w:rsid w:val="008D64E7"/>
    <w:rsid w:val="008D68EB"/>
    <w:rsid w:val="008D6963"/>
    <w:rsid w:val="008D6A58"/>
    <w:rsid w:val="008D76C9"/>
    <w:rsid w:val="008E0801"/>
    <w:rsid w:val="008E083B"/>
    <w:rsid w:val="008E1520"/>
    <w:rsid w:val="008E179F"/>
    <w:rsid w:val="008E1E36"/>
    <w:rsid w:val="008E2084"/>
    <w:rsid w:val="008E3089"/>
    <w:rsid w:val="008E3B2E"/>
    <w:rsid w:val="008E3EEA"/>
    <w:rsid w:val="008E5682"/>
    <w:rsid w:val="008E5E4C"/>
    <w:rsid w:val="008E60E9"/>
    <w:rsid w:val="008E6D57"/>
    <w:rsid w:val="008F09D5"/>
    <w:rsid w:val="008F124E"/>
    <w:rsid w:val="008F1300"/>
    <w:rsid w:val="008F22A8"/>
    <w:rsid w:val="008F4FC2"/>
    <w:rsid w:val="008F6D9C"/>
    <w:rsid w:val="008F728A"/>
    <w:rsid w:val="008F7B72"/>
    <w:rsid w:val="008F7BB5"/>
    <w:rsid w:val="008F7D7B"/>
    <w:rsid w:val="009002B5"/>
    <w:rsid w:val="00901781"/>
    <w:rsid w:val="009017AB"/>
    <w:rsid w:val="00902397"/>
    <w:rsid w:val="00902414"/>
    <w:rsid w:val="0090322C"/>
    <w:rsid w:val="009035FB"/>
    <w:rsid w:val="00904559"/>
    <w:rsid w:val="0090571D"/>
    <w:rsid w:val="00906290"/>
    <w:rsid w:val="0090770F"/>
    <w:rsid w:val="00907E12"/>
    <w:rsid w:val="00911327"/>
    <w:rsid w:val="009114C9"/>
    <w:rsid w:val="00911806"/>
    <w:rsid w:val="00911BB3"/>
    <w:rsid w:val="00912D21"/>
    <w:rsid w:val="0091355A"/>
    <w:rsid w:val="00913697"/>
    <w:rsid w:val="0091439F"/>
    <w:rsid w:val="00914A7C"/>
    <w:rsid w:val="0091593E"/>
    <w:rsid w:val="00915A77"/>
    <w:rsid w:val="00915F5B"/>
    <w:rsid w:val="009173E1"/>
    <w:rsid w:val="00917613"/>
    <w:rsid w:val="00917EAC"/>
    <w:rsid w:val="00920150"/>
    <w:rsid w:val="0092094E"/>
    <w:rsid w:val="00920EBF"/>
    <w:rsid w:val="00921378"/>
    <w:rsid w:val="00923353"/>
    <w:rsid w:val="00925242"/>
    <w:rsid w:val="009254F6"/>
    <w:rsid w:val="00926601"/>
    <w:rsid w:val="00926F23"/>
    <w:rsid w:val="00931B6E"/>
    <w:rsid w:val="00932EC8"/>
    <w:rsid w:val="009330DC"/>
    <w:rsid w:val="00933EEC"/>
    <w:rsid w:val="00934F12"/>
    <w:rsid w:val="00934F71"/>
    <w:rsid w:val="0093503D"/>
    <w:rsid w:val="009353FF"/>
    <w:rsid w:val="00936142"/>
    <w:rsid w:val="009361D4"/>
    <w:rsid w:val="009373B4"/>
    <w:rsid w:val="00940ACE"/>
    <w:rsid w:val="00941589"/>
    <w:rsid w:val="0094174F"/>
    <w:rsid w:val="00941C76"/>
    <w:rsid w:val="00942F51"/>
    <w:rsid w:val="009431EB"/>
    <w:rsid w:val="00943A56"/>
    <w:rsid w:val="00944218"/>
    <w:rsid w:val="0094561B"/>
    <w:rsid w:val="009459F2"/>
    <w:rsid w:val="00945DD7"/>
    <w:rsid w:val="009464E5"/>
    <w:rsid w:val="009469E9"/>
    <w:rsid w:val="00946D69"/>
    <w:rsid w:val="00947AC1"/>
    <w:rsid w:val="00947E12"/>
    <w:rsid w:val="00952DEB"/>
    <w:rsid w:val="00953696"/>
    <w:rsid w:val="00953986"/>
    <w:rsid w:val="00954488"/>
    <w:rsid w:val="00954591"/>
    <w:rsid w:val="0095688E"/>
    <w:rsid w:val="00957F3F"/>
    <w:rsid w:val="00960C57"/>
    <w:rsid w:val="00961F38"/>
    <w:rsid w:val="00962072"/>
    <w:rsid w:val="009621C9"/>
    <w:rsid w:val="0096282D"/>
    <w:rsid w:val="00963B86"/>
    <w:rsid w:val="00963E90"/>
    <w:rsid w:val="0096418D"/>
    <w:rsid w:val="009648CD"/>
    <w:rsid w:val="009652EA"/>
    <w:rsid w:val="0096552A"/>
    <w:rsid w:val="009662E5"/>
    <w:rsid w:val="009664DD"/>
    <w:rsid w:val="009679BB"/>
    <w:rsid w:val="00967ED5"/>
    <w:rsid w:val="00970607"/>
    <w:rsid w:val="00972165"/>
    <w:rsid w:val="00972624"/>
    <w:rsid w:val="009727D1"/>
    <w:rsid w:val="0097452B"/>
    <w:rsid w:val="00974629"/>
    <w:rsid w:val="00974C22"/>
    <w:rsid w:val="00975370"/>
    <w:rsid w:val="00975A1A"/>
    <w:rsid w:val="0097666A"/>
    <w:rsid w:val="0097745B"/>
    <w:rsid w:val="00977478"/>
    <w:rsid w:val="00980064"/>
    <w:rsid w:val="00980E2B"/>
    <w:rsid w:val="0098392B"/>
    <w:rsid w:val="009844C4"/>
    <w:rsid w:val="00984E46"/>
    <w:rsid w:val="00984FEE"/>
    <w:rsid w:val="00985404"/>
    <w:rsid w:val="00985C19"/>
    <w:rsid w:val="009862A9"/>
    <w:rsid w:val="00987B14"/>
    <w:rsid w:val="0099041E"/>
    <w:rsid w:val="00990B26"/>
    <w:rsid w:val="00991E11"/>
    <w:rsid w:val="00992940"/>
    <w:rsid w:val="009943A5"/>
    <w:rsid w:val="00996425"/>
    <w:rsid w:val="00996E5C"/>
    <w:rsid w:val="00997ED5"/>
    <w:rsid w:val="009A0433"/>
    <w:rsid w:val="009A0814"/>
    <w:rsid w:val="009A1BA7"/>
    <w:rsid w:val="009A5596"/>
    <w:rsid w:val="009A56C1"/>
    <w:rsid w:val="009A6ED9"/>
    <w:rsid w:val="009B08C4"/>
    <w:rsid w:val="009B0920"/>
    <w:rsid w:val="009B0A00"/>
    <w:rsid w:val="009B10BE"/>
    <w:rsid w:val="009B2303"/>
    <w:rsid w:val="009B357A"/>
    <w:rsid w:val="009B5045"/>
    <w:rsid w:val="009B5569"/>
    <w:rsid w:val="009B6653"/>
    <w:rsid w:val="009B6ADE"/>
    <w:rsid w:val="009B7192"/>
    <w:rsid w:val="009B71ED"/>
    <w:rsid w:val="009C10EF"/>
    <w:rsid w:val="009C12E0"/>
    <w:rsid w:val="009C177A"/>
    <w:rsid w:val="009C2150"/>
    <w:rsid w:val="009C2FEE"/>
    <w:rsid w:val="009C3454"/>
    <w:rsid w:val="009C350A"/>
    <w:rsid w:val="009C379B"/>
    <w:rsid w:val="009C4042"/>
    <w:rsid w:val="009C450E"/>
    <w:rsid w:val="009C4662"/>
    <w:rsid w:val="009C5062"/>
    <w:rsid w:val="009C68CA"/>
    <w:rsid w:val="009C73C1"/>
    <w:rsid w:val="009D01CA"/>
    <w:rsid w:val="009D0269"/>
    <w:rsid w:val="009D0B3E"/>
    <w:rsid w:val="009D21DC"/>
    <w:rsid w:val="009D22D9"/>
    <w:rsid w:val="009D2861"/>
    <w:rsid w:val="009D36EF"/>
    <w:rsid w:val="009D3929"/>
    <w:rsid w:val="009D443F"/>
    <w:rsid w:val="009D455C"/>
    <w:rsid w:val="009D5C7A"/>
    <w:rsid w:val="009D6197"/>
    <w:rsid w:val="009D6217"/>
    <w:rsid w:val="009D64C5"/>
    <w:rsid w:val="009D7A1F"/>
    <w:rsid w:val="009E1AA2"/>
    <w:rsid w:val="009E1CB5"/>
    <w:rsid w:val="009E1EB8"/>
    <w:rsid w:val="009E23C9"/>
    <w:rsid w:val="009E285E"/>
    <w:rsid w:val="009E2ED0"/>
    <w:rsid w:val="009E3E99"/>
    <w:rsid w:val="009E569B"/>
    <w:rsid w:val="009E5CCD"/>
    <w:rsid w:val="009E6815"/>
    <w:rsid w:val="009E7064"/>
    <w:rsid w:val="009F0E97"/>
    <w:rsid w:val="009F14B7"/>
    <w:rsid w:val="009F2047"/>
    <w:rsid w:val="009F3A10"/>
    <w:rsid w:val="009F5417"/>
    <w:rsid w:val="009F5A8B"/>
    <w:rsid w:val="009F5E03"/>
    <w:rsid w:val="009F6005"/>
    <w:rsid w:val="009F6743"/>
    <w:rsid w:val="00A0257F"/>
    <w:rsid w:val="00A04396"/>
    <w:rsid w:val="00A04607"/>
    <w:rsid w:val="00A0501C"/>
    <w:rsid w:val="00A058D0"/>
    <w:rsid w:val="00A069DE"/>
    <w:rsid w:val="00A0720C"/>
    <w:rsid w:val="00A10C56"/>
    <w:rsid w:val="00A10D34"/>
    <w:rsid w:val="00A10FC3"/>
    <w:rsid w:val="00A11C4B"/>
    <w:rsid w:val="00A13336"/>
    <w:rsid w:val="00A137E3"/>
    <w:rsid w:val="00A156B3"/>
    <w:rsid w:val="00A167CC"/>
    <w:rsid w:val="00A16C31"/>
    <w:rsid w:val="00A17CAB"/>
    <w:rsid w:val="00A17E76"/>
    <w:rsid w:val="00A20008"/>
    <w:rsid w:val="00A20C5A"/>
    <w:rsid w:val="00A20FC5"/>
    <w:rsid w:val="00A2214B"/>
    <w:rsid w:val="00A22A95"/>
    <w:rsid w:val="00A22BC2"/>
    <w:rsid w:val="00A22D05"/>
    <w:rsid w:val="00A22DDB"/>
    <w:rsid w:val="00A22FD1"/>
    <w:rsid w:val="00A23277"/>
    <w:rsid w:val="00A24DDF"/>
    <w:rsid w:val="00A24F3C"/>
    <w:rsid w:val="00A2523E"/>
    <w:rsid w:val="00A25B0B"/>
    <w:rsid w:val="00A261D7"/>
    <w:rsid w:val="00A262E1"/>
    <w:rsid w:val="00A263B8"/>
    <w:rsid w:val="00A265C2"/>
    <w:rsid w:val="00A271C6"/>
    <w:rsid w:val="00A303A7"/>
    <w:rsid w:val="00A30F63"/>
    <w:rsid w:val="00A311F2"/>
    <w:rsid w:val="00A31A04"/>
    <w:rsid w:val="00A32BAD"/>
    <w:rsid w:val="00A3393B"/>
    <w:rsid w:val="00A34090"/>
    <w:rsid w:val="00A3480F"/>
    <w:rsid w:val="00A34DA6"/>
    <w:rsid w:val="00A3539F"/>
    <w:rsid w:val="00A36064"/>
    <w:rsid w:val="00A37EE1"/>
    <w:rsid w:val="00A41CD0"/>
    <w:rsid w:val="00A41E7E"/>
    <w:rsid w:val="00A41F0C"/>
    <w:rsid w:val="00A429C5"/>
    <w:rsid w:val="00A4319D"/>
    <w:rsid w:val="00A4344D"/>
    <w:rsid w:val="00A43E1D"/>
    <w:rsid w:val="00A4557C"/>
    <w:rsid w:val="00A45AF9"/>
    <w:rsid w:val="00A46078"/>
    <w:rsid w:val="00A46E9F"/>
    <w:rsid w:val="00A46EE6"/>
    <w:rsid w:val="00A47EA9"/>
    <w:rsid w:val="00A47F16"/>
    <w:rsid w:val="00A50BD7"/>
    <w:rsid w:val="00A51B71"/>
    <w:rsid w:val="00A53208"/>
    <w:rsid w:val="00A5524F"/>
    <w:rsid w:val="00A56D72"/>
    <w:rsid w:val="00A60D79"/>
    <w:rsid w:val="00A60E85"/>
    <w:rsid w:val="00A60F86"/>
    <w:rsid w:val="00A626FA"/>
    <w:rsid w:val="00A630E0"/>
    <w:rsid w:val="00A63212"/>
    <w:rsid w:val="00A635FE"/>
    <w:rsid w:val="00A6412F"/>
    <w:rsid w:val="00A651BE"/>
    <w:rsid w:val="00A6588C"/>
    <w:rsid w:val="00A666EE"/>
    <w:rsid w:val="00A66C18"/>
    <w:rsid w:val="00A67103"/>
    <w:rsid w:val="00A73678"/>
    <w:rsid w:val="00A74269"/>
    <w:rsid w:val="00A743BD"/>
    <w:rsid w:val="00A751E8"/>
    <w:rsid w:val="00A75562"/>
    <w:rsid w:val="00A75D7F"/>
    <w:rsid w:val="00A76996"/>
    <w:rsid w:val="00A76E99"/>
    <w:rsid w:val="00A774C1"/>
    <w:rsid w:val="00A77FB3"/>
    <w:rsid w:val="00A80472"/>
    <w:rsid w:val="00A81D66"/>
    <w:rsid w:val="00A8230D"/>
    <w:rsid w:val="00A83301"/>
    <w:rsid w:val="00A83674"/>
    <w:rsid w:val="00A84184"/>
    <w:rsid w:val="00A84A12"/>
    <w:rsid w:val="00A879DE"/>
    <w:rsid w:val="00A904D5"/>
    <w:rsid w:val="00A91051"/>
    <w:rsid w:val="00A931F4"/>
    <w:rsid w:val="00A94BFD"/>
    <w:rsid w:val="00A96962"/>
    <w:rsid w:val="00A96F10"/>
    <w:rsid w:val="00AA126E"/>
    <w:rsid w:val="00AA3AFB"/>
    <w:rsid w:val="00AA3C8D"/>
    <w:rsid w:val="00AA4768"/>
    <w:rsid w:val="00AA4B1E"/>
    <w:rsid w:val="00AA4BAB"/>
    <w:rsid w:val="00AA4FE7"/>
    <w:rsid w:val="00AA5F92"/>
    <w:rsid w:val="00AA66FE"/>
    <w:rsid w:val="00AA6969"/>
    <w:rsid w:val="00AA6B68"/>
    <w:rsid w:val="00AA76D5"/>
    <w:rsid w:val="00AA7F03"/>
    <w:rsid w:val="00AB0E41"/>
    <w:rsid w:val="00AB0FE4"/>
    <w:rsid w:val="00AB1A6C"/>
    <w:rsid w:val="00AB1C3D"/>
    <w:rsid w:val="00AB3594"/>
    <w:rsid w:val="00AB361D"/>
    <w:rsid w:val="00AB3BCD"/>
    <w:rsid w:val="00AB59A9"/>
    <w:rsid w:val="00AB5CDE"/>
    <w:rsid w:val="00AB66DC"/>
    <w:rsid w:val="00AB6D34"/>
    <w:rsid w:val="00AB70CC"/>
    <w:rsid w:val="00AC0165"/>
    <w:rsid w:val="00AC0B0E"/>
    <w:rsid w:val="00AC1747"/>
    <w:rsid w:val="00AC1CEC"/>
    <w:rsid w:val="00AC1F58"/>
    <w:rsid w:val="00AC210B"/>
    <w:rsid w:val="00AC2566"/>
    <w:rsid w:val="00AC2919"/>
    <w:rsid w:val="00AC3018"/>
    <w:rsid w:val="00AC30F2"/>
    <w:rsid w:val="00AC44F5"/>
    <w:rsid w:val="00AC4E41"/>
    <w:rsid w:val="00AC4EE5"/>
    <w:rsid w:val="00AC5371"/>
    <w:rsid w:val="00AC5763"/>
    <w:rsid w:val="00AC5C04"/>
    <w:rsid w:val="00AC60CB"/>
    <w:rsid w:val="00AC62BA"/>
    <w:rsid w:val="00AC6A0A"/>
    <w:rsid w:val="00AD10C3"/>
    <w:rsid w:val="00AD17C4"/>
    <w:rsid w:val="00AD17FF"/>
    <w:rsid w:val="00AD193F"/>
    <w:rsid w:val="00AD26EC"/>
    <w:rsid w:val="00AD2808"/>
    <w:rsid w:val="00AD28C8"/>
    <w:rsid w:val="00AD2F92"/>
    <w:rsid w:val="00AD3C15"/>
    <w:rsid w:val="00AD3FF1"/>
    <w:rsid w:val="00AD4907"/>
    <w:rsid w:val="00AD6CE1"/>
    <w:rsid w:val="00AD6E02"/>
    <w:rsid w:val="00AD6F28"/>
    <w:rsid w:val="00AE042C"/>
    <w:rsid w:val="00AE0B1A"/>
    <w:rsid w:val="00AE1C1F"/>
    <w:rsid w:val="00AE21A7"/>
    <w:rsid w:val="00AE2279"/>
    <w:rsid w:val="00AE253E"/>
    <w:rsid w:val="00AE2896"/>
    <w:rsid w:val="00AE3893"/>
    <w:rsid w:val="00AE3A8B"/>
    <w:rsid w:val="00AE4E90"/>
    <w:rsid w:val="00AE4EA0"/>
    <w:rsid w:val="00AE564F"/>
    <w:rsid w:val="00AE6B2F"/>
    <w:rsid w:val="00AE6D66"/>
    <w:rsid w:val="00AE731A"/>
    <w:rsid w:val="00AE7B17"/>
    <w:rsid w:val="00AF0CCE"/>
    <w:rsid w:val="00AF13CD"/>
    <w:rsid w:val="00AF239F"/>
    <w:rsid w:val="00AF2530"/>
    <w:rsid w:val="00AF2836"/>
    <w:rsid w:val="00AF2A00"/>
    <w:rsid w:val="00AF3051"/>
    <w:rsid w:val="00AF34E4"/>
    <w:rsid w:val="00AF3ABE"/>
    <w:rsid w:val="00AF592B"/>
    <w:rsid w:val="00AF65F7"/>
    <w:rsid w:val="00AF78C9"/>
    <w:rsid w:val="00AF7DFB"/>
    <w:rsid w:val="00B01256"/>
    <w:rsid w:val="00B018BB"/>
    <w:rsid w:val="00B03217"/>
    <w:rsid w:val="00B03ED1"/>
    <w:rsid w:val="00B0401D"/>
    <w:rsid w:val="00B040E6"/>
    <w:rsid w:val="00B04C0A"/>
    <w:rsid w:val="00B06BC0"/>
    <w:rsid w:val="00B0744F"/>
    <w:rsid w:val="00B07595"/>
    <w:rsid w:val="00B07E01"/>
    <w:rsid w:val="00B07ED1"/>
    <w:rsid w:val="00B1008F"/>
    <w:rsid w:val="00B102AA"/>
    <w:rsid w:val="00B1193A"/>
    <w:rsid w:val="00B12466"/>
    <w:rsid w:val="00B12E20"/>
    <w:rsid w:val="00B139E6"/>
    <w:rsid w:val="00B1423E"/>
    <w:rsid w:val="00B1493A"/>
    <w:rsid w:val="00B153A4"/>
    <w:rsid w:val="00B15BBF"/>
    <w:rsid w:val="00B15BF6"/>
    <w:rsid w:val="00B16C94"/>
    <w:rsid w:val="00B17D4C"/>
    <w:rsid w:val="00B17FD6"/>
    <w:rsid w:val="00B20C61"/>
    <w:rsid w:val="00B212B4"/>
    <w:rsid w:val="00B21510"/>
    <w:rsid w:val="00B22170"/>
    <w:rsid w:val="00B22E40"/>
    <w:rsid w:val="00B2458B"/>
    <w:rsid w:val="00B24A5F"/>
    <w:rsid w:val="00B250E3"/>
    <w:rsid w:val="00B252C7"/>
    <w:rsid w:val="00B2618B"/>
    <w:rsid w:val="00B2764C"/>
    <w:rsid w:val="00B27A25"/>
    <w:rsid w:val="00B306D3"/>
    <w:rsid w:val="00B32646"/>
    <w:rsid w:val="00B32E79"/>
    <w:rsid w:val="00B336C8"/>
    <w:rsid w:val="00B33797"/>
    <w:rsid w:val="00B34EE7"/>
    <w:rsid w:val="00B356DE"/>
    <w:rsid w:val="00B3606F"/>
    <w:rsid w:val="00B36281"/>
    <w:rsid w:val="00B374BA"/>
    <w:rsid w:val="00B407ED"/>
    <w:rsid w:val="00B4093C"/>
    <w:rsid w:val="00B42C96"/>
    <w:rsid w:val="00B43743"/>
    <w:rsid w:val="00B4388F"/>
    <w:rsid w:val="00B439F8"/>
    <w:rsid w:val="00B43AAF"/>
    <w:rsid w:val="00B43D68"/>
    <w:rsid w:val="00B44CE1"/>
    <w:rsid w:val="00B45110"/>
    <w:rsid w:val="00B45602"/>
    <w:rsid w:val="00B45F64"/>
    <w:rsid w:val="00B51493"/>
    <w:rsid w:val="00B520C4"/>
    <w:rsid w:val="00B5214F"/>
    <w:rsid w:val="00B5433D"/>
    <w:rsid w:val="00B543C5"/>
    <w:rsid w:val="00B54752"/>
    <w:rsid w:val="00B54AC1"/>
    <w:rsid w:val="00B5564E"/>
    <w:rsid w:val="00B559B0"/>
    <w:rsid w:val="00B56E2C"/>
    <w:rsid w:val="00B5702F"/>
    <w:rsid w:val="00B5752D"/>
    <w:rsid w:val="00B60219"/>
    <w:rsid w:val="00B60787"/>
    <w:rsid w:val="00B615A8"/>
    <w:rsid w:val="00B62833"/>
    <w:rsid w:val="00B62D9B"/>
    <w:rsid w:val="00B63031"/>
    <w:rsid w:val="00B63301"/>
    <w:rsid w:val="00B65567"/>
    <w:rsid w:val="00B659BE"/>
    <w:rsid w:val="00B70E89"/>
    <w:rsid w:val="00B724C5"/>
    <w:rsid w:val="00B7282C"/>
    <w:rsid w:val="00B729CD"/>
    <w:rsid w:val="00B743FB"/>
    <w:rsid w:val="00B74CBE"/>
    <w:rsid w:val="00B7612A"/>
    <w:rsid w:val="00B76E43"/>
    <w:rsid w:val="00B77339"/>
    <w:rsid w:val="00B77980"/>
    <w:rsid w:val="00B80156"/>
    <w:rsid w:val="00B8238B"/>
    <w:rsid w:val="00B823CD"/>
    <w:rsid w:val="00B83244"/>
    <w:rsid w:val="00B835CA"/>
    <w:rsid w:val="00B84617"/>
    <w:rsid w:val="00B8541F"/>
    <w:rsid w:val="00B856EF"/>
    <w:rsid w:val="00B86045"/>
    <w:rsid w:val="00B87FFC"/>
    <w:rsid w:val="00B908DD"/>
    <w:rsid w:val="00B90E6A"/>
    <w:rsid w:val="00B90ED4"/>
    <w:rsid w:val="00B910D5"/>
    <w:rsid w:val="00B916B2"/>
    <w:rsid w:val="00B92588"/>
    <w:rsid w:val="00B92DAA"/>
    <w:rsid w:val="00B93641"/>
    <w:rsid w:val="00B93CF6"/>
    <w:rsid w:val="00B9456A"/>
    <w:rsid w:val="00B954C7"/>
    <w:rsid w:val="00B9595B"/>
    <w:rsid w:val="00B96A67"/>
    <w:rsid w:val="00B97408"/>
    <w:rsid w:val="00BA0464"/>
    <w:rsid w:val="00BA23DC"/>
    <w:rsid w:val="00BA355B"/>
    <w:rsid w:val="00BA43C4"/>
    <w:rsid w:val="00BA5A20"/>
    <w:rsid w:val="00BA630F"/>
    <w:rsid w:val="00BA6ACB"/>
    <w:rsid w:val="00BB0A6D"/>
    <w:rsid w:val="00BB0FA0"/>
    <w:rsid w:val="00BB21E5"/>
    <w:rsid w:val="00BB3CE2"/>
    <w:rsid w:val="00BB3E4D"/>
    <w:rsid w:val="00BB3F05"/>
    <w:rsid w:val="00BB4326"/>
    <w:rsid w:val="00BB6601"/>
    <w:rsid w:val="00BB68C1"/>
    <w:rsid w:val="00BB7B2C"/>
    <w:rsid w:val="00BC0148"/>
    <w:rsid w:val="00BC048C"/>
    <w:rsid w:val="00BC0A13"/>
    <w:rsid w:val="00BC0C98"/>
    <w:rsid w:val="00BC0F4E"/>
    <w:rsid w:val="00BC1E94"/>
    <w:rsid w:val="00BC2B28"/>
    <w:rsid w:val="00BC426A"/>
    <w:rsid w:val="00BC5B82"/>
    <w:rsid w:val="00BC7A46"/>
    <w:rsid w:val="00BC7FE8"/>
    <w:rsid w:val="00BD0021"/>
    <w:rsid w:val="00BD0464"/>
    <w:rsid w:val="00BD087C"/>
    <w:rsid w:val="00BD1F6A"/>
    <w:rsid w:val="00BD2DFD"/>
    <w:rsid w:val="00BD3218"/>
    <w:rsid w:val="00BD32A0"/>
    <w:rsid w:val="00BD5D8E"/>
    <w:rsid w:val="00BE0D3C"/>
    <w:rsid w:val="00BE20F5"/>
    <w:rsid w:val="00BE2571"/>
    <w:rsid w:val="00BE3033"/>
    <w:rsid w:val="00BE35D7"/>
    <w:rsid w:val="00BE40BA"/>
    <w:rsid w:val="00BE4545"/>
    <w:rsid w:val="00BE475D"/>
    <w:rsid w:val="00BE4AA4"/>
    <w:rsid w:val="00BE54F8"/>
    <w:rsid w:val="00BE5F3A"/>
    <w:rsid w:val="00BE64B8"/>
    <w:rsid w:val="00BE7311"/>
    <w:rsid w:val="00BE76B8"/>
    <w:rsid w:val="00BE78CF"/>
    <w:rsid w:val="00BE7D2C"/>
    <w:rsid w:val="00BF0262"/>
    <w:rsid w:val="00BF07F5"/>
    <w:rsid w:val="00BF14A7"/>
    <w:rsid w:val="00BF1C87"/>
    <w:rsid w:val="00BF2F5D"/>
    <w:rsid w:val="00BF3163"/>
    <w:rsid w:val="00BF450A"/>
    <w:rsid w:val="00BF507E"/>
    <w:rsid w:val="00BF5839"/>
    <w:rsid w:val="00BF605A"/>
    <w:rsid w:val="00BF6340"/>
    <w:rsid w:val="00BF6DD9"/>
    <w:rsid w:val="00BF75B4"/>
    <w:rsid w:val="00BF7E1D"/>
    <w:rsid w:val="00C000BD"/>
    <w:rsid w:val="00C00BE6"/>
    <w:rsid w:val="00C00E94"/>
    <w:rsid w:val="00C010D2"/>
    <w:rsid w:val="00C01223"/>
    <w:rsid w:val="00C01C91"/>
    <w:rsid w:val="00C02378"/>
    <w:rsid w:val="00C0378F"/>
    <w:rsid w:val="00C03A57"/>
    <w:rsid w:val="00C03CA7"/>
    <w:rsid w:val="00C052FE"/>
    <w:rsid w:val="00C069CB"/>
    <w:rsid w:val="00C076AC"/>
    <w:rsid w:val="00C10909"/>
    <w:rsid w:val="00C10F05"/>
    <w:rsid w:val="00C1107D"/>
    <w:rsid w:val="00C11BDE"/>
    <w:rsid w:val="00C11CA7"/>
    <w:rsid w:val="00C128F0"/>
    <w:rsid w:val="00C12E9B"/>
    <w:rsid w:val="00C13892"/>
    <w:rsid w:val="00C13B9C"/>
    <w:rsid w:val="00C140E2"/>
    <w:rsid w:val="00C146D2"/>
    <w:rsid w:val="00C1519F"/>
    <w:rsid w:val="00C152CB"/>
    <w:rsid w:val="00C16703"/>
    <w:rsid w:val="00C17C30"/>
    <w:rsid w:val="00C17F98"/>
    <w:rsid w:val="00C20112"/>
    <w:rsid w:val="00C203A6"/>
    <w:rsid w:val="00C2055B"/>
    <w:rsid w:val="00C20CBF"/>
    <w:rsid w:val="00C20D66"/>
    <w:rsid w:val="00C21F33"/>
    <w:rsid w:val="00C22390"/>
    <w:rsid w:val="00C239F2"/>
    <w:rsid w:val="00C2467C"/>
    <w:rsid w:val="00C2479F"/>
    <w:rsid w:val="00C24900"/>
    <w:rsid w:val="00C2585A"/>
    <w:rsid w:val="00C25975"/>
    <w:rsid w:val="00C26420"/>
    <w:rsid w:val="00C26C15"/>
    <w:rsid w:val="00C2740C"/>
    <w:rsid w:val="00C27868"/>
    <w:rsid w:val="00C3017D"/>
    <w:rsid w:val="00C30AA9"/>
    <w:rsid w:val="00C31B0D"/>
    <w:rsid w:val="00C31F0F"/>
    <w:rsid w:val="00C32A7C"/>
    <w:rsid w:val="00C332A0"/>
    <w:rsid w:val="00C33685"/>
    <w:rsid w:val="00C34453"/>
    <w:rsid w:val="00C3492F"/>
    <w:rsid w:val="00C351D4"/>
    <w:rsid w:val="00C35401"/>
    <w:rsid w:val="00C3658C"/>
    <w:rsid w:val="00C36C76"/>
    <w:rsid w:val="00C40456"/>
    <w:rsid w:val="00C404A3"/>
    <w:rsid w:val="00C40B44"/>
    <w:rsid w:val="00C40CCD"/>
    <w:rsid w:val="00C4103F"/>
    <w:rsid w:val="00C4170D"/>
    <w:rsid w:val="00C42A3D"/>
    <w:rsid w:val="00C432FF"/>
    <w:rsid w:val="00C44177"/>
    <w:rsid w:val="00C44B77"/>
    <w:rsid w:val="00C44D19"/>
    <w:rsid w:val="00C44D91"/>
    <w:rsid w:val="00C451D1"/>
    <w:rsid w:val="00C45901"/>
    <w:rsid w:val="00C462A7"/>
    <w:rsid w:val="00C466E5"/>
    <w:rsid w:val="00C46C13"/>
    <w:rsid w:val="00C472C2"/>
    <w:rsid w:val="00C4748C"/>
    <w:rsid w:val="00C50F47"/>
    <w:rsid w:val="00C51636"/>
    <w:rsid w:val="00C52B5F"/>
    <w:rsid w:val="00C52DDD"/>
    <w:rsid w:val="00C537F7"/>
    <w:rsid w:val="00C549F7"/>
    <w:rsid w:val="00C54A6A"/>
    <w:rsid w:val="00C607C2"/>
    <w:rsid w:val="00C60C18"/>
    <w:rsid w:val="00C613C4"/>
    <w:rsid w:val="00C61ABA"/>
    <w:rsid w:val="00C62347"/>
    <w:rsid w:val="00C63961"/>
    <w:rsid w:val="00C64AC4"/>
    <w:rsid w:val="00C64CEE"/>
    <w:rsid w:val="00C66EE8"/>
    <w:rsid w:val="00C672F7"/>
    <w:rsid w:val="00C67D03"/>
    <w:rsid w:val="00C7080B"/>
    <w:rsid w:val="00C708CC"/>
    <w:rsid w:val="00C7395C"/>
    <w:rsid w:val="00C73CA7"/>
    <w:rsid w:val="00C74191"/>
    <w:rsid w:val="00C75012"/>
    <w:rsid w:val="00C75AD2"/>
    <w:rsid w:val="00C75D3B"/>
    <w:rsid w:val="00C770CF"/>
    <w:rsid w:val="00C779A1"/>
    <w:rsid w:val="00C805F2"/>
    <w:rsid w:val="00C80D07"/>
    <w:rsid w:val="00C81B4F"/>
    <w:rsid w:val="00C81D9B"/>
    <w:rsid w:val="00C8229A"/>
    <w:rsid w:val="00C82D6B"/>
    <w:rsid w:val="00C83AEA"/>
    <w:rsid w:val="00C840B1"/>
    <w:rsid w:val="00C86C6E"/>
    <w:rsid w:val="00C87C29"/>
    <w:rsid w:val="00C904E2"/>
    <w:rsid w:val="00C90582"/>
    <w:rsid w:val="00C90660"/>
    <w:rsid w:val="00C90B1F"/>
    <w:rsid w:val="00C91411"/>
    <w:rsid w:val="00C928DE"/>
    <w:rsid w:val="00C92DF3"/>
    <w:rsid w:val="00C9319B"/>
    <w:rsid w:val="00C93B9C"/>
    <w:rsid w:val="00C93FB6"/>
    <w:rsid w:val="00C945A7"/>
    <w:rsid w:val="00C94608"/>
    <w:rsid w:val="00C959EC"/>
    <w:rsid w:val="00C95E82"/>
    <w:rsid w:val="00C96857"/>
    <w:rsid w:val="00C96CC4"/>
    <w:rsid w:val="00C97072"/>
    <w:rsid w:val="00C97988"/>
    <w:rsid w:val="00CA1AB3"/>
    <w:rsid w:val="00CA1CA1"/>
    <w:rsid w:val="00CA1DE1"/>
    <w:rsid w:val="00CA33D8"/>
    <w:rsid w:val="00CA6C91"/>
    <w:rsid w:val="00CB08DF"/>
    <w:rsid w:val="00CB0C6B"/>
    <w:rsid w:val="00CB1AC5"/>
    <w:rsid w:val="00CB1BF3"/>
    <w:rsid w:val="00CB1F13"/>
    <w:rsid w:val="00CB24CC"/>
    <w:rsid w:val="00CB258C"/>
    <w:rsid w:val="00CB2F15"/>
    <w:rsid w:val="00CB3BC5"/>
    <w:rsid w:val="00CB3DFA"/>
    <w:rsid w:val="00CB6D7C"/>
    <w:rsid w:val="00CB6F23"/>
    <w:rsid w:val="00CB749F"/>
    <w:rsid w:val="00CC0763"/>
    <w:rsid w:val="00CC1A6E"/>
    <w:rsid w:val="00CC23D8"/>
    <w:rsid w:val="00CC29A2"/>
    <w:rsid w:val="00CC4F95"/>
    <w:rsid w:val="00CC4FAA"/>
    <w:rsid w:val="00CC61AF"/>
    <w:rsid w:val="00CC65C6"/>
    <w:rsid w:val="00CC6B51"/>
    <w:rsid w:val="00CD133C"/>
    <w:rsid w:val="00CD1844"/>
    <w:rsid w:val="00CD3CCC"/>
    <w:rsid w:val="00CD4AE8"/>
    <w:rsid w:val="00CD552C"/>
    <w:rsid w:val="00CD570B"/>
    <w:rsid w:val="00CD5971"/>
    <w:rsid w:val="00CD622D"/>
    <w:rsid w:val="00CD6E58"/>
    <w:rsid w:val="00CD75CA"/>
    <w:rsid w:val="00CD7928"/>
    <w:rsid w:val="00CE08C1"/>
    <w:rsid w:val="00CE0B31"/>
    <w:rsid w:val="00CE1C76"/>
    <w:rsid w:val="00CE2E31"/>
    <w:rsid w:val="00CE5113"/>
    <w:rsid w:val="00CE5534"/>
    <w:rsid w:val="00CE599B"/>
    <w:rsid w:val="00CE607C"/>
    <w:rsid w:val="00CE6E4F"/>
    <w:rsid w:val="00CE7884"/>
    <w:rsid w:val="00CF0669"/>
    <w:rsid w:val="00CF076A"/>
    <w:rsid w:val="00CF0778"/>
    <w:rsid w:val="00CF0FDE"/>
    <w:rsid w:val="00CF1538"/>
    <w:rsid w:val="00CF1920"/>
    <w:rsid w:val="00CF1A8B"/>
    <w:rsid w:val="00CF2571"/>
    <w:rsid w:val="00CF2CB3"/>
    <w:rsid w:val="00CF3556"/>
    <w:rsid w:val="00CF3BCB"/>
    <w:rsid w:val="00CF4530"/>
    <w:rsid w:val="00CF738F"/>
    <w:rsid w:val="00D0130E"/>
    <w:rsid w:val="00D01E99"/>
    <w:rsid w:val="00D01F25"/>
    <w:rsid w:val="00D02478"/>
    <w:rsid w:val="00D0350A"/>
    <w:rsid w:val="00D03858"/>
    <w:rsid w:val="00D04629"/>
    <w:rsid w:val="00D046C5"/>
    <w:rsid w:val="00D05403"/>
    <w:rsid w:val="00D07982"/>
    <w:rsid w:val="00D07E4F"/>
    <w:rsid w:val="00D10300"/>
    <w:rsid w:val="00D10E74"/>
    <w:rsid w:val="00D110E9"/>
    <w:rsid w:val="00D12235"/>
    <w:rsid w:val="00D12D69"/>
    <w:rsid w:val="00D147EF"/>
    <w:rsid w:val="00D1498F"/>
    <w:rsid w:val="00D15923"/>
    <w:rsid w:val="00D15B85"/>
    <w:rsid w:val="00D16741"/>
    <w:rsid w:val="00D16D0E"/>
    <w:rsid w:val="00D17A67"/>
    <w:rsid w:val="00D21870"/>
    <w:rsid w:val="00D21A05"/>
    <w:rsid w:val="00D21B74"/>
    <w:rsid w:val="00D21BCC"/>
    <w:rsid w:val="00D23D6F"/>
    <w:rsid w:val="00D253B8"/>
    <w:rsid w:val="00D254EF"/>
    <w:rsid w:val="00D255E9"/>
    <w:rsid w:val="00D274C1"/>
    <w:rsid w:val="00D27A5C"/>
    <w:rsid w:val="00D3110A"/>
    <w:rsid w:val="00D3140A"/>
    <w:rsid w:val="00D31C15"/>
    <w:rsid w:val="00D31D28"/>
    <w:rsid w:val="00D328E4"/>
    <w:rsid w:val="00D32E4A"/>
    <w:rsid w:val="00D341A2"/>
    <w:rsid w:val="00D361BA"/>
    <w:rsid w:val="00D37267"/>
    <w:rsid w:val="00D4060D"/>
    <w:rsid w:val="00D423CC"/>
    <w:rsid w:val="00D429AE"/>
    <w:rsid w:val="00D437E1"/>
    <w:rsid w:val="00D438D6"/>
    <w:rsid w:val="00D4460D"/>
    <w:rsid w:val="00D44E41"/>
    <w:rsid w:val="00D44E51"/>
    <w:rsid w:val="00D46E5C"/>
    <w:rsid w:val="00D5149F"/>
    <w:rsid w:val="00D524DB"/>
    <w:rsid w:val="00D52698"/>
    <w:rsid w:val="00D543E8"/>
    <w:rsid w:val="00D54EBC"/>
    <w:rsid w:val="00D5654A"/>
    <w:rsid w:val="00D56FE9"/>
    <w:rsid w:val="00D57264"/>
    <w:rsid w:val="00D57327"/>
    <w:rsid w:val="00D60CEE"/>
    <w:rsid w:val="00D61163"/>
    <w:rsid w:val="00D611BC"/>
    <w:rsid w:val="00D6150C"/>
    <w:rsid w:val="00D61AAE"/>
    <w:rsid w:val="00D61F98"/>
    <w:rsid w:val="00D63BF0"/>
    <w:rsid w:val="00D63E8A"/>
    <w:rsid w:val="00D64063"/>
    <w:rsid w:val="00D64300"/>
    <w:rsid w:val="00D648AF"/>
    <w:rsid w:val="00D65AA4"/>
    <w:rsid w:val="00D66298"/>
    <w:rsid w:val="00D66909"/>
    <w:rsid w:val="00D702D5"/>
    <w:rsid w:val="00D70D22"/>
    <w:rsid w:val="00D71289"/>
    <w:rsid w:val="00D71DD9"/>
    <w:rsid w:val="00D729D2"/>
    <w:rsid w:val="00D72B95"/>
    <w:rsid w:val="00D73222"/>
    <w:rsid w:val="00D73ABA"/>
    <w:rsid w:val="00D7483E"/>
    <w:rsid w:val="00D765C0"/>
    <w:rsid w:val="00D76D72"/>
    <w:rsid w:val="00D77F0E"/>
    <w:rsid w:val="00D801AB"/>
    <w:rsid w:val="00D8036C"/>
    <w:rsid w:val="00D80CCC"/>
    <w:rsid w:val="00D81333"/>
    <w:rsid w:val="00D81732"/>
    <w:rsid w:val="00D82B83"/>
    <w:rsid w:val="00D8463D"/>
    <w:rsid w:val="00D847A3"/>
    <w:rsid w:val="00D84C66"/>
    <w:rsid w:val="00D84DCB"/>
    <w:rsid w:val="00D85890"/>
    <w:rsid w:val="00D85FCD"/>
    <w:rsid w:val="00D86D72"/>
    <w:rsid w:val="00D87457"/>
    <w:rsid w:val="00D8750D"/>
    <w:rsid w:val="00D87B87"/>
    <w:rsid w:val="00D90060"/>
    <w:rsid w:val="00D91771"/>
    <w:rsid w:val="00D92D70"/>
    <w:rsid w:val="00D9370A"/>
    <w:rsid w:val="00D93A59"/>
    <w:rsid w:val="00D941DE"/>
    <w:rsid w:val="00D9568D"/>
    <w:rsid w:val="00D9689A"/>
    <w:rsid w:val="00D973AE"/>
    <w:rsid w:val="00D974B1"/>
    <w:rsid w:val="00D97670"/>
    <w:rsid w:val="00DA1612"/>
    <w:rsid w:val="00DA1968"/>
    <w:rsid w:val="00DA2066"/>
    <w:rsid w:val="00DA2853"/>
    <w:rsid w:val="00DA2930"/>
    <w:rsid w:val="00DA343D"/>
    <w:rsid w:val="00DA6BBA"/>
    <w:rsid w:val="00DA6D35"/>
    <w:rsid w:val="00DA6F38"/>
    <w:rsid w:val="00DB031F"/>
    <w:rsid w:val="00DB1E7F"/>
    <w:rsid w:val="00DB21C4"/>
    <w:rsid w:val="00DB2581"/>
    <w:rsid w:val="00DB3CA1"/>
    <w:rsid w:val="00DB5681"/>
    <w:rsid w:val="00DB57BB"/>
    <w:rsid w:val="00DB653B"/>
    <w:rsid w:val="00DB7563"/>
    <w:rsid w:val="00DC08E9"/>
    <w:rsid w:val="00DC1F85"/>
    <w:rsid w:val="00DC2443"/>
    <w:rsid w:val="00DC2520"/>
    <w:rsid w:val="00DC4830"/>
    <w:rsid w:val="00DC4AD8"/>
    <w:rsid w:val="00DC520E"/>
    <w:rsid w:val="00DC5549"/>
    <w:rsid w:val="00DC6E29"/>
    <w:rsid w:val="00DC7242"/>
    <w:rsid w:val="00DC73B9"/>
    <w:rsid w:val="00DC7D4F"/>
    <w:rsid w:val="00DD0653"/>
    <w:rsid w:val="00DD12CB"/>
    <w:rsid w:val="00DD2268"/>
    <w:rsid w:val="00DD23D0"/>
    <w:rsid w:val="00DD37FC"/>
    <w:rsid w:val="00DD4901"/>
    <w:rsid w:val="00DD5EBF"/>
    <w:rsid w:val="00DD6D52"/>
    <w:rsid w:val="00DD71E8"/>
    <w:rsid w:val="00DD76C4"/>
    <w:rsid w:val="00DD7D57"/>
    <w:rsid w:val="00DD7EF8"/>
    <w:rsid w:val="00DE08E9"/>
    <w:rsid w:val="00DE0A28"/>
    <w:rsid w:val="00DE3486"/>
    <w:rsid w:val="00DE3FC8"/>
    <w:rsid w:val="00DE411A"/>
    <w:rsid w:val="00DE4DC2"/>
    <w:rsid w:val="00DE4EA9"/>
    <w:rsid w:val="00DE5450"/>
    <w:rsid w:val="00DE5506"/>
    <w:rsid w:val="00DE67BB"/>
    <w:rsid w:val="00DE6A88"/>
    <w:rsid w:val="00DE7210"/>
    <w:rsid w:val="00DE764C"/>
    <w:rsid w:val="00DF02DD"/>
    <w:rsid w:val="00DF540C"/>
    <w:rsid w:val="00DF6180"/>
    <w:rsid w:val="00E00F8E"/>
    <w:rsid w:val="00E018B1"/>
    <w:rsid w:val="00E01AE7"/>
    <w:rsid w:val="00E01B9F"/>
    <w:rsid w:val="00E0259F"/>
    <w:rsid w:val="00E04DDA"/>
    <w:rsid w:val="00E052A5"/>
    <w:rsid w:val="00E0554B"/>
    <w:rsid w:val="00E055B5"/>
    <w:rsid w:val="00E10094"/>
    <w:rsid w:val="00E108C6"/>
    <w:rsid w:val="00E12E9E"/>
    <w:rsid w:val="00E13B16"/>
    <w:rsid w:val="00E13DFA"/>
    <w:rsid w:val="00E13E86"/>
    <w:rsid w:val="00E15D82"/>
    <w:rsid w:val="00E16E79"/>
    <w:rsid w:val="00E205AF"/>
    <w:rsid w:val="00E21645"/>
    <w:rsid w:val="00E247EF"/>
    <w:rsid w:val="00E2632A"/>
    <w:rsid w:val="00E26434"/>
    <w:rsid w:val="00E264A4"/>
    <w:rsid w:val="00E31FE3"/>
    <w:rsid w:val="00E321AD"/>
    <w:rsid w:val="00E322E3"/>
    <w:rsid w:val="00E32837"/>
    <w:rsid w:val="00E33D9F"/>
    <w:rsid w:val="00E36286"/>
    <w:rsid w:val="00E367FE"/>
    <w:rsid w:val="00E374B5"/>
    <w:rsid w:val="00E375FD"/>
    <w:rsid w:val="00E37F77"/>
    <w:rsid w:val="00E4059B"/>
    <w:rsid w:val="00E405D3"/>
    <w:rsid w:val="00E40BC4"/>
    <w:rsid w:val="00E4155C"/>
    <w:rsid w:val="00E419AD"/>
    <w:rsid w:val="00E43025"/>
    <w:rsid w:val="00E4320A"/>
    <w:rsid w:val="00E438D1"/>
    <w:rsid w:val="00E43D84"/>
    <w:rsid w:val="00E4420E"/>
    <w:rsid w:val="00E45BD1"/>
    <w:rsid w:val="00E460DF"/>
    <w:rsid w:val="00E46A23"/>
    <w:rsid w:val="00E46B01"/>
    <w:rsid w:val="00E5008E"/>
    <w:rsid w:val="00E50B37"/>
    <w:rsid w:val="00E51C4C"/>
    <w:rsid w:val="00E52985"/>
    <w:rsid w:val="00E535EA"/>
    <w:rsid w:val="00E536E8"/>
    <w:rsid w:val="00E56A9D"/>
    <w:rsid w:val="00E56AA2"/>
    <w:rsid w:val="00E56E50"/>
    <w:rsid w:val="00E57096"/>
    <w:rsid w:val="00E574F2"/>
    <w:rsid w:val="00E6032C"/>
    <w:rsid w:val="00E60980"/>
    <w:rsid w:val="00E60E45"/>
    <w:rsid w:val="00E61008"/>
    <w:rsid w:val="00E61EF3"/>
    <w:rsid w:val="00E64008"/>
    <w:rsid w:val="00E64281"/>
    <w:rsid w:val="00E642A2"/>
    <w:rsid w:val="00E64DD8"/>
    <w:rsid w:val="00E655F3"/>
    <w:rsid w:val="00E7039B"/>
    <w:rsid w:val="00E70D13"/>
    <w:rsid w:val="00E71234"/>
    <w:rsid w:val="00E71E23"/>
    <w:rsid w:val="00E7214B"/>
    <w:rsid w:val="00E723AD"/>
    <w:rsid w:val="00E725F1"/>
    <w:rsid w:val="00E72C4A"/>
    <w:rsid w:val="00E72F22"/>
    <w:rsid w:val="00E737CA"/>
    <w:rsid w:val="00E7386F"/>
    <w:rsid w:val="00E73AEC"/>
    <w:rsid w:val="00E73CE9"/>
    <w:rsid w:val="00E75A1E"/>
    <w:rsid w:val="00E76625"/>
    <w:rsid w:val="00E7662B"/>
    <w:rsid w:val="00E76B80"/>
    <w:rsid w:val="00E7713D"/>
    <w:rsid w:val="00E774F8"/>
    <w:rsid w:val="00E7756A"/>
    <w:rsid w:val="00E777F4"/>
    <w:rsid w:val="00E77FE1"/>
    <w:rsid w:val="00E8071C"/>
    <w:rsid w:val="00E8500D"/>
    <w:rsid w:val="00E859E4"/>
    <w:rsid w:val="00E85C91"/>
    <w:rsid w:val="00E9087E"/>
    <w:rsid w:val="00E90D4F"/>
    <w:rsid w:val="00E9119B"/>
    <w:rsid w:val="00E920DC"/>
    <w:rsid w:val="00E92470"/>
    <w:rsid w:val="00E95C40"/>
    <w:rsid w:val="00E95D8F"/>
    <w:rsid w:val="00E96995"/>
    <w:rsid w:val="00E97AC7"/>
    <w:rsid w:val="00E97BF8"/>
    <w:rsid w:val="00EA2338"/>
    <w:rsid w:val="00EA38D6"/>
    <w:rsid w:val="00EA449A"/>
    <w:rsid w:val="00EA4AB1"/>
    <w:rsid w:val="00EA5B84"/>
    <w:rsid w:val="00EA6209"/>
    <w:rsid w:val="00EA6595"/>
    <w:rsid w:val="00EA72D5"/>
    <w:rsid w:val="00EA747D"/>
    <w:rsid w:val="00EA7579"/>
    <w:rsid w:val="00EA7B1C"/>
    <w:rsid w:val="00EB149F"/>
    <w:rsid w:val="00EB2A14"/>
    <w:rsid w:val="00EB3984"/>
    <w:rsid w:val="00EB3F8D"/>
    <w:rsid w:val="00EB4E03"/>
    <w:rsid w:val="00EB5717"/>
    <w:rsid w:val="00EB5755"/>
    <w:rsid w:val="00EB58BC"/>
    <w:rsid w:val="00EB7ADA"/>
    <w:rsid w:val="00EC02CF"/>
    <w:rsid w:val="00EC06F0"/>
    <w:rsid w:val="00EC1F3C"/>
    <w:rsid w:val="00EC3164"/>
    <w:rsid w:val="00EC4265"/>
    <w:rsid w:val="00EC426B"/>
    <w:rsid w:val="00EC4965"/>
    <w:rsid w:val="00EC4992"/>
    <w:rsid w:val="00EC4C47"/>
    <w:rsid w:val="00EC4E7E"/>
    <w:rsid w:val="00EC5BC2"/>
    <w:rsid w:val="00EC5BD1"/>
    <w:rsid w:val="00EC5C90"/>
    <w:rsid w:val="00EC6EAF"/>
    <w:rsid w:val="00EC7B77"/>
    <w:rsid w:val="00EC7CB0"/>
    <w:rsid w:val="00ED05EB"/>
    <w:rsid w:val="00ED252E"/>
    <w:rsid w:val="00ED2574"/>
    <w:rsid w:val="00ED271D"/>
    <w:rsid w:val="00ED2D65"/>
    <w:rsid w:val="00ED2F49"/>
    <w:rsid w:val="00ED3234"/>
    <w:rsid w:val="00ED35C8"/>
    <w:rsid w:val="00ED3C8C"/>
    <w:rsid w:val="00ED44EA"/>
    <w:rsid w:val="00ED4691"/>
    <w:rsid w:val="00ED4E70"/>
    <w:rsid w:val="00ED5C95"/>
    <w:rsid w:val="00ED72F7"/>
    <w:rsid w:val="00ED7784"/>
    <w:rsid w:val="00EE0066"/>
    <w:rsid w:val="00EE0191"/>
    <w:rsid w:val="00EE1F6E"/>
    <w:rsid w:val="00EE27A5"/>
    <w:rsid w:val="00EE3BD6"/>
    <w:rsid w:val="00EE3C1F"/>
    <w:rsid w:val="00EE53E1"/>
    <w:rsid w:val="00EE6450"/>
    <w:rsid w:val="00EE7356"/>
    <w:rsid w:val="00EE7CBE"/>
    <w:rsid w:val="00EF05BD"/>
    <w:rsid w:val="00EF1428"/>
    <w:rsid w:val="00EF1CF2"/>
    <w:rsid w:val="00EF291F"/>
    <w:rsid w:val="00EF2F09"/>
    <w:rsid w:val="00EF3A14"/>
    <w:rsid w:val="00EF4283"/>
    <w:rsid w:val="00EF48BD"/>
    <w:rsid w:val="00EF4918"/>
    <w:rsid w:val="00EF5FEF"/>
    <w:rsid w:val="00EF7070"/>
    <w:rsid w:val="00F0064C"/>
    <w:rsid w:val="00F019F5"/>
    <w:rsid w:val="00F02C76"/>
    <w:rsid w:val="00F03651"/>
    <w:rsid w:val="00F04295"/>
    <w:rsid w:val="00F04408"/>
    <w:rsid w:val="00F05476"/>
    <w:rsid w:val="00F05F50"/>
    <w:rsid w:val="00F079C5"/>
    <w:rsid w:val="00F07A18"/>
    <w:rsid w:val="00F07EDB"/>
    <w:rsid w:val="00F112BD"/>
    <w:rsid w:val="00F11AA3"/>
    <w:rsid w:val="00F12187"/>
    <w:rsid w:val="00F12433"/>
    <w:rsid w:val="00F12852"/>
    <w:rsid w:val="00F1329E"/>
    <w:rsid w:val="00F13448"/>
    <w:rsid w:val="00F135DF"/>
    <w:rsid w:val="00F161DF"/>
    <w:rsid w:val="00F162E3"/>
    <w:rsid w:val="00F1657F"/>
    <w:rsid w:val="00F16C7A"/>
    <w:rsid w:val="00F209EA"/>
    <w:rsid w:val="00F21769"/>
    <w:rsid w:val="00F22C4C"/>
    <w:rsid w:val="00F22F37"/>
    <w:rsid w:val="00F2471A"/>
    <w:rsid w:val="00F24C59"/>
    <w:rsid w:val="00F264B4"/>
    <w:rsid w:val="00F266BB"/>
    <w:rsid w:val="00F26AE4"/>
    <w:rsid w:val="00F275EA"/>
    <w:rsid w:val="00F32CBF"/>
    <w:rsid w:val="00F32EC5"/>
    <w:rsid w:val="00F33A45"/>
    <w:rsid w:val="00F33C67"/>
    <w:rsid w:val="00F35862"/>
    <w:rsid w:val="00F3622C"/>
    <w:rsid w:val="00F36437"/>
    <w:rsid w:val="00F37661"/>
    <w:rsid w:val="00F3799F"/>
    <w:rsid w:val="00F412CC"/>
    <w:rsid w:val="00F41741"/>
    <w:rsid w:val="00F41E26"/>
    <w:rsid w:val="00F427AA"/>
    <w:rsid w:val="00F46291"/>
    <w:rsid w:val="00F476F9"/>
    <w:rsid w:val="00F479F2"/>
    <w:rsid w:val="00F517D2"/>
    <w:rsid w:val="00F51F1A"/>
    <w:rsid w:val="00F5287D"/>
    <w:rsid w:val="00F52C5F"/>
    <w:rsid w:val="00F53B6C"/>
    <w:rsid w:val="00F54836"/>
    <w:rsid w:val="00F55C2A"/>
    <w:rsid w:val="00F56A92"/>
    <w:rsid w:val="00F56B9E"/>
    <w:rsid w:val="00F56EEA"/>
    <w:rsid w:val="00F57B20"/>
    <w:rsid w:val="00F60866"/>
    <w:rsid w:val="00F61481"/>
    <w:rsid w:val="00F622C0"/>
    <w:rsid w:val="00F64750"/>
    <w:rsid w:val="00F67227"/>
    <w:rsid w:val="00F67430"/>
    <w:rsid w:val="00F728D0"/>
    <w:rsid w:val="00F731E2"/>
    <w:rsid w:val="00F7474E"/>
    <w:rsid w:val="00F749A6"/>
    <w:rsid w:val="00F74C0B"/>
    <w:rsid w:val="00F77BEB"/>
    <w:rsid w:val="00F77F6F"/>
    <w:rsid w:val="00F80163"/>
    <w:rsid w:val="00F803C6"/>
    <w:rsid w:val="00F80C03"/>
    <w:rsid w:val="00F816E8"/>
    <w:rsid w:val="00F81DD7"/>
    <w:rsid w:val="00F824AF"/>
    <w:rsid w:val="00F83355"/>
    <w:rsid w:val="00F8431F"/>
    <w:rsid w:val="00F84B1B"/>
    <w:rsid w:val="00F84C75"/>
    <w:rsid w:val="00F865C6"/>
    <w:rsid w:val="00F8680A"/>
    <w:rsid w:val="00F8693F"/>
    <w:rsid w:val="00F87F68"/>
    <w:rsid w:val="00F90128"/>
    <w:rsid w:val="00F91085"/>
    <w:rsid w:val="00F91113"/>
    <w:rsid w:val="00F929B8"/>
    <w:rsid w:val="00F92D99"/>
    <w:rsid w:val="00F93B2C"/>
    <w:rsid w:val="00F948CC"/>
    <w:rsid w:val="00F95C32"/>
    <w:rsid w:val="00F961CC"/>
    <w:rsid w:val="00F961EA"/>
    <w:rsid w:val="00F96254"/>
    <w:rsid w:val="00F9677A"/>
    <w:rsid w:val="00F97EDF"/>
    <w:rsid w:val="00FA0152"/>
    <w:rsid w:val="00FA0B0A"/>
    <w:rsid w:val="00FA2200"/>
    <w:rsid w:val="00FA27D5"/>
    <w:rsid w:val="00FA2BC2"/>
    <w:rsid w:val="00FA4895"/>
    <w:rsid w:val="00FA4936"/>
    <w:rsid w:val="00FA5583"/>
    <w:rsid w:val="00FA5621"/>
    <w:rsid w:val="00FA563F"/>
    <w:rsid w:val="00FA60E0"/>
    <w:rsid w:val="00FA64CC"/>
    <w:rsid w:val="00FA6CE3"/>
    <w:rsid w:val="00FA7E7B"/>
    <w:rsid w:val="00FA7FF0"/>
    <w:rsid w:val="00FB027C"/>
    <w:rsid w:val="00FB036C"/>
    <w:rsid w:val="00FB147D"/>
    <w:rsid w:val="00FB15A7"/>
    <w:rsid w:val="00FB4033"/>
    <w:rsid w:val="00FB4C2A"/>
    <w:rsid w:val="00FB56C2"/>
    <w:rsid w:val="00FB6067"/>
    <w:rsid w:val="00FB76DB"/>
    <w:rsid w:val="00FB7A71"/>
    <w:rsid w:val="00FB7E3B"/>
    <w:rsid w:val="00FC0201"/>
    <w:rsid w:val="00FC0951"/>
    <w:rsid w:val="00FC0C34"/>
    <w:rsid w:val="00FC0CF0"/>
    <w:rsid w:val="00FC159C"/>
    <w:rsid w:val="00FC2989"/>
    <w:rsid w:val="00FC32F6"/>
    <w:rsid w:val="00FC47EA"/>
    <w:rsid w:val="00FC4B05"/>
    <w:rsid w:val="00FC57AB"/>
    <w:rsid w:val="00FC6DD9"/>
    <w:rsid w:val="00FD0178"/>
    <w:rsid w:val="00FD0BEA"/>
    <w:rsid w:val="00FD0E0F"/>
    <w:rsid w:val="00FD13A1"/>
    <w:rsid w:val="00FD1FDE"/>
    <w:rsid w:val="00FD29EA"/>
    <w:rsid w:val="00FD4388"/>
    <w:rsid w:val="00FD6D07"/>
    <w:rsid w:val="00FD76CB"/>
    <w:rsid w:val="00FD7BDF"/>
    <w:rsid w:val="00FD7F03"/>
    <w:rsid w:val="00FE064B"/>
    <w:rsid w:val="00FE1BBE"/>
    <w:rsid w:val="00FE215C"/>
    <w:rsid w:val="00FE26B4"/>
    <w:rsid w:val="00FE27ED"/>
    <w:rsid w:val="00FE3206"/>
    <w:rsid w:val="00FE45B7"/>
    <w:rsid w:val="00FE47C2"/>
    <w:rsid w:val="00FE4884"/>
    <w:rsid w:val="00FE48E5"/>
    <w:rsid w:val="00FE53AE"/>
    <w:rsid w:val="00FE6384"/>
    <w:rsid w:val="00FE682F"/>
    <w:rsid w:val="00FE6B3A"/>
    <w:rsid w:val="00FE6C57"/>
    <w:rsid w:val="00FE6FAA"/>
    <w:rsid w:val="00FF040A"/>
    <w:rsid w:val="00FF0F41"/>
    <w:rsid w:val="00FF1427"/>
    <w:rsid w:val="00FF24D9"/>
    <w:rsid w:val="00FF3D7D"/>
    <w:rsid w:val="00FF41DF"/>
    <w:rsid w:val="00FF6028"/>
    <w:rsid w:val="00FF6167"/>
    <w:rsid w:val="00FF6500"/>
    <w:rsid w:val="00FF718E"/>
    <w:rsid w:val="00FF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header" w:uiPriority="99"/>
    <w:lsdException w:name="footer" w:uiPriority="99"/>
    <w:lsdException w:name="caption" w:qFormat="1"/>
    <w:lsdException w:name="footnote reference" w:uiPriority="99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it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2E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0E704E"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qFormat/>
    <w:rsid w:val="000E704E"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rsid w:val="000E704E"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rsid w:val="000E704E"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rsid w:val="000E704E"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rsid w:val="000E704E"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rsid w:val="000E704E"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rsid w:val="000E704E"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rsid w:val="000E704E"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704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0E704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0E704E"/>
  </w:style>
  <w:style w:type="paragraph" w:styleId="a8">
    <w:name w:val="Body Text Indent"/>
    <w:basedOn w:val="a"/>
    <w:rsid w:val="000E704E"/>
    <w:pPr>
      <w:ind w:firstLine="425"/>
    </w:pPr>
    <w:rPr>
      <w:rFonts w:ascii="GOST type A" w:hAnsi="GOST type A"/>
      <w:sz w:val="36"/>
    </w:rPr>
  </w:style>
  <w:style w:type="paragraph" w:styleId="20">
    <w:name w:val="Body Text Indent 2"/>
    <w:basedOn w:val="a"/>
    <w:rsid w:val="000E704E"/>
    <w:pPr>
      <w:ind w:left="142" w:firstLine="425"/>
    </w:pPr>
    <w:rPr>
      <w:rFonts w:ascii="GOST type A" w:hAnsi="GOST type A"/>
      <w:color w:val="FFFF00"/>
      <w:sz w:val="40"/>
    </w:rPr>
  </w:style>
  <w:style w:type="paragraph" w:styleId="30">
    <w:name w:val="Body Text Indent 3"/>
    <w:basedOn w:val="a"/>
    <w:rsid w:val="000E704E"/>
    <w:pPr>
      <w:ind w:firstLine="567"/>
    </w:pPr>
    <w:rPr>
      <w:rFonts w:ascii="GOST type A" w:hAnsi="GOST type A"/>
      <w:sz w:val="40"/>
    </w:rPr>
  </w:style>
  <w:style w:type="paragraph" w:styleId="a9">
    <w:name w:val="Document Map"/>
    <w:basedOn w:val="a"/>
    <w:semiHidden/>
    <w:rsid w:val="000E704E"/>
    <w:pPr>
      <w:shd w:val="clear" w:color="auto" w:fill="000080"/>
    </w:pPr>
    <w:rPr>
      <w:rFonts w:ascii="Tahoma" w:hAnsi="Tahoma"/>
    </w:rPr>
  </w:style>
  <w:style w:type="paragraph" w:styleId="aa">
    <w:name w:val="Block Text"/>
    <w:basedOn w:val="a"/>
    <w:rsid w:val="000E704E"/>
    <w:pPr>
      <w:ind w:left="142" w:right="-1" w:firstLine="425"/>
    </w:pPr>
    <w:rPr>
      <w:rFonts w:ascii="GOST type A" w:hAnsi="GOST type A"/>
      <w:color w:val="000000"/>
      <w:sz w:val="40"/>
    </w:rPr>
  </w:style>
  <w:style w:type="paragraph" w:styleId="ab">
    <w:name w:val="Body Text"/>
    <w:basedOn w:val="a"/>
    <w:rsid w:val="000E704E"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21">
    <w:name w:val="Body Text 2"/>
    <w:basedOn w:val="a"/>
    <w:rsid w:val="000E704E"/>
    <w:rPr>
      <w:rFonts w:ascii="GOST type A" w:hAnsi="GOST type A"/>
      <w:sz w:val="40"/>
    </w:rPr>
  </w:style>
  <w:style w:type="paragraph" w:styleId="31">
    <w:name w:val="Body Text 3"/>
    <w:basedOn w:val="a"/>
    <w:rsid w:val="000E704E"/>
    <w:rPr>
      <w:rFonts w:ascii="GOST type B" w:hAnsi="GOST type B"/>
      <w:i/>
      <w:iCs/>
      <w:sz w:val="36"/>
    </w:rPr>
  </w:style>
  <w:style w:type="paragraph" w:customStyle="1" w:styleId="11">
    <w:name w:val="Обычный1"/>
    <w:rsid w:val="000E704E"/>
    <w:pPr>
      <w:widowControl w:val="0"/>
      <w:ind w:firstLine="737"/>
      <w:jc w:val="both"/>
    </w:pPr>
    <w:rPr>
      <w:snapToGrid w:val="0"/>
      <w:sz w:val="28"/>
    </w:rPr>
  </w:style>
  <w:style w:type="paragraph" w:customStyle="1" w:styleId="ac">
    <w:name w:val="обычный"/>
    <w:aliases w:val="без_от"/>
    <w:basedOn w:val="a"/>
    <w:rsid w:val="000E704E"/>
    <w:rPr>
      <w:snapToGrid w:val="0"/>
      <w:sz w:val="26"/>
    </w:rPr>
  </w:style>
  <w:style w:type="paragraph" w:customStyle="1" w:styleId="xl24">
    <w:name w:val="xl24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rsid w:val="00B954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22">
    <w:name w:val="envelope return"/>
    <w:basedOn w:val="a"/>
    <w:rsid w:val="000E704E"/>
    <w:rPr>
      <w:rFonts w:ascii="Arial" w:hAnsi="Arial" w:cs="Arial"/>
    </w:rPr>
  </w:style>
  <w:style w:type="paragraph" w:customStyle="1" w:styleId="xl26">
    <w:name w:val="xl26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B954C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B954C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rsid w:val="00B954C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rsid w:val="00B954C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B954C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rsid w:val="00B954C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rsid w:val="00B954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table" w:styleId="ad">
    <w:name w:val="Table Grid"/>
    <w:basedOn w:val="a1"/>
    <w:rsid w:val="00B95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Заголовок 100"/>
    <w:basedOn w:val="2"/>
    <w:autoRedefine/>
    <w:rsid w:val="00805707"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rsid w:val="00616A1E"/>
    <w:rPr>
      <w:rFonts w:ascii="GOST type A" w:hAnsi="GOST type A"/>
      <w:sz w:val="48"/>
      <w:szCs w:val="24"/>
      <w:lang w:val="ru-RU" w:eastAsia="ru-RU" w:bidi="ar-SA"/>
    </w:rPr>
  </w:style>
  <w:style w:type="character" w:styleId="ae">
    <w:name w:val="Hyperlink"/>
    <w:uiPriority w:val="99"/>
    <w:rsid w:val="00616A1E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42506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616319"/>
    <w:pPr>
      <w:tabs>
        <w:tab w:val="left" w:pos="480"/>
        <w:tab w:val="right" w:leader="dot" w:pos="9923"/>
      </w:tabs>
      <w:ind w:right="-2"/>
    </w:pPr>
  </w:style>
  <w:style w:type="paragraph" w:styleId="23">
    <w:name w:val="toc 2"/>
    <w:basedOn w:val="a"/>
    <w:next w:val="a"/>
    <w:autoRedefine/>
    <w:uiPriority w:val="39"/>
    <w:rsid w:val="00425062"/>
    <w:pPr>
      <w:ind w:left="240"/>
    </w:pPr>
  </w:style>
  <w:style w:type="paragraph" w:styleId="32">
    <w:name w:val="toc 3"/>
    <w:basedOn w:val="a"/>
    <w:next w:val="a"/>
    <w:autoRedefine/>
    <w:uiPriority w:val="39"/>
    <w:rsid w:val="00425062"/>
    <w:pPr>
      <w:tabs>
        <w:tab w:val="left" w:pos="709"/>
        <w:tab w:val="right" w:leader="dot" w:pos="9061"/>
      </w:tabs>
      <w:ind w:left="480" w:hanging="196"/>
    </w:pPr>
    <w:rPr>
      <w:noProof/>
      <w:szCs w:val="28"/>
    </w:rPr>
  </w:style>
  <w:style w:type="character" w:styleId="af0">
    <w:name w:val="line number"/>
    <w:basedOn w:val="a0"/>
    <w:rsid w:val="00C2479F"/>
  </w:style>
  <w:style w:type="paragraph" w:styleId="af1">
    <w:name w:val="Normal (Web)"/>
    <w:basedOn w:val="a"/>
    <w:uiPriority w:val="99"/>
    <w:rsid w:val="00945DD7"/>
    <w:pPr>
      <w:spacing w:before="100" w:beforeAutospacing="1" w:after="100" w:afterAutospacing="1"/>
    </w:pPr>
  </w:style>
  <w:style w:type="paragraph" w:styleId="af2">
    <w:name w:val="footnote text"/>
    <w:basedOn w:val="a"/>
    <w:link w:val="af3"/>
    <w:qFormat/>
    <w:rsid w:val="0034640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34640C"/>
  </w:style>
  <w:style w:type="character" w:styleId="af4">
    <w:name w:val="footnote reference"/>
    <w:uiPriority w:val="99"/>
    <w:qFormat/>
    <w:rsid w:val="006F311D"/>
    <w:rPr>
      <w:rFonts w:ascii="Times New Roman" w:hAnsi="Times New Roman"/>
      <w:sz w:val="20"/>
      <w:vertAlign w:val="superscript"/>
    </w:rPr>
  </w:style>
  <w:style w:type="character" w:customStyle="1" w:styleId="a6">
    <w:name w:val="Нижний колонтитул Знак"/>
    <w:link w:val="a5"/>
    <w:uiPriority w:val="99"/>
    <w:rsid w:val="006D4DD6"/>
    <w:rPr>
      <w:sz w:val="24"/>
      <w:szCs w:val="24"/>
    </w:rPr>
  </w:style>
  <w:style w:type="paragraph" w:customStyle="1" w:styleId="body">
    <w:name w:val="body"/>
    <w:basedOn w:val="a"/>
    <w:rsid w:val="00864DD6"/>
    <w:pPr>
      <w:spacing w:before="100" w:beforeAutospacing="1" w:after="100" w:afterAutospacing="1"/>
    </w:pPr>
  </w:style>
  <w:style w:type="character" w:customStyle="1" w:styleId="smaller">
    <w:name w:val="smaller"/>
    <w:basedOn w:val="a0"/>
    <w:rsid w:val="008D16A7"/>
  </w:style>
  <w:style w:type="character" w:styleId="af5">
    <w:name w:val="Strong"/>
    <w:uiPriority w:val="22"/>
    <w:qFormat/>
    <w:rsid w:val="00764FEE"/>
    <w:rPr>
      <w:b/>
      <w:bCs/>
    </w:rPr>
  </w:style>
  <w:style w:type="paragraph" w:customStyle="1" w:styleId="before-list">
    <w:name w:val="before-list"/>
    <w:basedOn w:val="a"/>
    <w:rsid w:val="002D783F"/>
    <w:pPr>
      <w:spacing w:before="100" w:beforeAutospacing="1" w:after="100" w:afterAutospacing="1"/>
    </w:pPr>
  </w:style>
  <w:style w:type="character" w:customStyle="1" w:styleId="hl">
    <w:name w:val="hl"/>
    <w:basedOn w:val="a0"/>
    <w:rsid w:val="00246615"/>
  </w:style>
  <w:style w:type="character" w:customStyle="1" w:styleId="butback">
    <w:name w:val="butback"/>
    <w:basedOn w:val="a0"/>
    <w:rsid w:val="00992940"/>
  </w:style>
  <w:style w:type="character" w:customStyle="1" w:styleId="submenu-table">
    <w:name w:val="submenu-table"/>
    <w:basedOn w:val="a0"/>
    <w:rsid w:val="00992940"/>
  </w:style>
  <w:style w:type="character" w:customStyle="1" w:styleId="text">
    <w:name w:val="text"/>
    <w:basedOn w:val="a0"/>
    <w:rsid w:val="00984E46"/>
  </w:style>
  <w:style w:type="character" w:styleId="af6">
    <w:name w:val="Emphasis"/>
    <w:uiPriority w:val="20"/>
    <w:qFormat/>
    <w:rsid w:val="000D1F4E"/>
    <w:rPr>
      <w:i/>
      <w:iCs/>
    </w:rPr>
  </w:style>
  <w:style w:type="character" w:styleId="HTML">
    <w:name w:val="HTML Cite"/>
    <w:uiPriority w:val="99"/>
    <w:unhideWhenUsed/>
    <w:rsid w:val="003E6946"/>
    <w:rPr>
      <w:i/>
      <w:iCs/>
    </w:rPr>
  </w:style>
  <w:style w:type="character" w:customStyle="1" w:styleId="sourhr">
    <w:name w:val="sourhr"/>
    <w:basedOn w:val="a0"/>
    <w:rsid w:val="003E6946"/>
  </w:style>
  <w:style w:type="character" w:customStyle="1" w:styleId="st">
    <w:name w:val="st"/>
    <w:basedOn w:val="a0"/>
    <w:rsid w:val="00B724C5"/>
  </w:style>
  <w:style w:type="paragraph" w:customStyle="1" w:styleId="Default">
    <w:name w:val="Default"/>
    <w:rsid w:val="00AB3B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alloon Text"/>
    <w:basedOn w:val="a"/>
    <w:link w:val="af8"/>
    <w:rsid w:val="005558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5558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0C7B22"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rsid w:val="004E1D64"/>
  </w:style>
  <w:style w:type="paragraph" w:customStyle="1" w:styleId="iichmini">
    <w:name w:val="iic_h_mini"/>
    <w:basedOn w:val="a"/>
    <w:rsid w:val="00396422"/>
    <w:pPr>
      <w:spacing w:before="100" w:beforeAutospacing="1" w:after="100" w:afterAutospacing="1"/>
    </w:pPr>
  </w:style>
  <w:style w:type="paragraph" w:customStyle="1" w:styleId="iicpadd">
    <w:name w:val="iic_padd"/>
    <w:basedOn w:val="a"/>
    <w:rsid w:val="00396422"/>
    <w:pPr>
      <w:spacing w:before="100" w:beforeAutospacing="1" w:after="100" w:afterAutospacing="1"/>
    </w:pPr>
  </w:style>
  <w:style w:type="character" w:customStyle="1" w:styleId="w">
    <w:name w:val="w"/>
    <w:basedOn w:val="a0"/>
    <w:rsid w:val="00586865"/>
  </w:style>
  <w:style w:type="paragraph" w:styleId="af9">
    <w:name w:val="List"/>
    <w:basedOn w:val="a"/>
    <w:uiPriority w:val="99"/>
    <w:unhideWhenUsed/>
    <w:rsid w:val="00EC1F3C"/>
    <w:pPr>
      <w:spacing w:before="100" w:beforeAutospacing="1" w:after="100" w:afterAutospacing="1"/>
    </w:pPr>
  </w:style>
  <w:style w:type="character" w:customStyle="1" w:styleId="ref-info">
    <w:name w:val="ref-info"/>
    <w:basedOn w:val="a0"/>
    <w:rsid w:val="00063FD3"/>
  </w:style>
  <w:style w:type="character" w:customStyle="1" w:styleId="citation">
    <w:name w:val="citation"/>
    <w:basedOn w:val="a0"/>
    <w:rsid w:val="00063FD3"/>
  </w:style>
  <w:style w:type="paragraph" w:customStyle="1" w:styleId="afa">
    <w:name w:val="_"/>
    <w:basedOn w:val="a"/>
    <w:rsid w:val="00450D3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0A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A4ACF"/>
    <w:rPr>
      <w:rFonts w:ascii="Courier New" w:hAnsi="Courier New" w:cs="Courier New"/>
    </w:rPr>
  </w:style>
  <w:style w:type="paragraph" w:customStyle="1" w:styleId="24">
    <w:name w:val="Обычный2"/>
    <w:basedOn w:val="a"/>
    <w:rsid w:val="0016346D"/>
    <w:pPr>
      <w:spacing w:before="100" w:beforeAutospacing="1" w:after="100" w:afterAutospacing="1"/>
    </w:pPr>
  </w:style>
  <w:style w:type="paragraph" w:customStyle="1" w:styleId="Heading">
    <w:name w:val="Heading"/>
    <w:rsid w:val="00FE682F"/>
    <w:rPr>
      <w:rFonts w:ascii="Arial" w:hAnsi="Arial"/>
      <w:b/>
      <w:snapToGrid w:val="0"/>
      <w:sz w:val="22"/>
    </w:rPr>
  </w:style>
  <w:style w:type="paragraph" w:customStyle="1" w:styleId="ConsNormal">
    <w:name w:val="ConsNormal"/>
    <w:rsid w:val="00FE682F"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b">
    <w:name w:val="a"/>
    <w:basedOn w:val="a"/>
    <w:rsid w:val="00572CC5"/>
    <w:pPr>
      <w:spacing w:before="100" w:beforeAutospacing="1" w:after="100" w:afterAutospacing="1"/>
    </w:pPr>
  </w:style>
  <w:style w:type="paragraph" w:customStyle="1" w:styleId="a40">
    <w:name w:val="a4"/>
    <w:basedOn w:val="a"/>
    <w:rsid w:val="00CE2E31"/>
    <w:pPr>
      <w:spacing w:before="100" w:beforeAutospacing="1" w:after="100" w:afterAutospacing="1"/>
    </w:pPr>
  </w:style>
  <w:style w:type="paragraph" w:styleId="afc">
    <w:name w:val="List Paragraph"/>
    <w:basedOn w:val="a"/>
    <w:uiPriority w:val="34"/>
    <w:qFormat/>
    <w:rsid w:val="00A17CAB"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rsid w:val="0016412C"/>
    <w:pPr>
      <w:spacing w:before="100" w:beforeAutospacing="1" w:after="100" w:afterAutospacing="1"/>
    </w:pPr>
  </w:style>
  <w:style w:type="paragraph" w:customStyle="1" w:styleId="arial14">
    <w:name w:val="arial14"/>
    <w:basedOn w:val="a"/>
    <w:rsid w:val="00836D65"/>
    <w:pPr>
      <w:spacing w:before="100" w:beforeAutospacing="1" w:after="100" w:afterAutospacing="1"/>
    </w:pPr>
  </w:style>
  <w:style w:type="character" w:customStyle="1" w:styleId="arial140">
    <w:name w:val="arial140"/>
    <w:basedOn w:val="a0"/>
    <w:rsid w:val="00836D65"/>
  </w:style>
  <w:style w:type="character" w:customStyle="1" w:styleId="search-hl">
    <w:name w:val="search-hl"/>
    <w:basedOn w:val="a0"/>
    <w:rsid w:val="003004DE"/>
  </w:style>
  <w:style w:type="paragraph" w:customStyle="1" w:styleId="40">
    <w:name w:val="4"/>
    <w:basedOn w:val="a"/>
    <w:rsid w:val="00C83AEA"/>
    <w:pPr>
      <w:spacing w:before="100" w:beforeAutospacing="1" w:after="100" w:afterAutospacing="1"/>
    </w:pPr>
  </w:style>
  <w:style w:type="character" w:customStyle="1" w:styleId="blk">
    <w:name w:val="blk"/>
    <w:basedOn w:val="a0"/>
    <w:rsid w:val="00331F56"/>
  </w:style>
  <w:style w:type="paragraph" w:styleId="afd">
    <w:name w:val="Plain Text"/>
    <w:basedOn w:val="a"/>
    <w:link w:val="afe"/>
    <w:uiPriority w:val="99"/>
    <w:unhideWhenUsed/>
    <w:rsid w:val="00E90D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e">
    <w:name w:val="Текст Знак"/>
    <w:basedOn w:val="a0"/>
    <w:link w:val="afd"/>
    <w:uiPriority w:val="99"/>
    <w:rsid w:val="00E90D4F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rsid w:val="00465508"/>
    <w:pPr>
      <w:spacing w:before="100" w:beforeAutospacing="1" w:after="100" w:afterAutospacing="1"/>
    </w:pPr>
  </w:style>
  <w:style w:type="character" w:customStyle="1" w:styleId="a4">
    <w:name w:val="Верхний колонтитул Знак"/>
    <w:basedOn w:val="a0"/>
    <w:link w:val="a3"/>
    <w:uiPriority w:val="99"/>
    <w:rsid w:val="007768BD"/>
    <w:rPr>
      <w:sz w:val="24"/>
      <w:szCs w:val="24"/>
    </w:rPr>
  </w:style>
  <w:style w:type="paragraph" w:styleId="aff">
    <w:name w:val="Title"/>
    <w:basedOn w:val="a"/>
    <w:link w:val="aff0"/>
    <w:qFormat/>
    <w:rsid w:val="00AC2919"/>
    <w:pPr>
      <w:jc w:val="center"/>
    </w:pPr>
    <w:rPr>
      <w:b/>
      <w:bCs/>
    </w:rPr>
  </w:style>
  <w:style w:type="character" w:customStyle="1" w:styleId="aff0">
    <w:name w:val="Название Знак"/>
    <w:basedOn w:val="a0"/>
    <w:link w:val="aff"/>
    <w:rsid w:val="00AC2919"/>
    <w:rPr>
      <w:b/>
      <w:bCs/>
      <w:sz w:val="28"/>
      <w:szCs w:val="24"/>
    </w:rPr>
  </w:style>
  <w:style w:type="paragraph" w:customStyle="1" w:styleId="s3">
    <w:name w:val="s_3"/>
    <w:basedOn w:val="a"/>
    <w:rsid w:val="005371C9"/>
    <w:pPr>
      <w:spacing w:before="100" w:beforeAutospacing="1" w:after="100" w:afterAutospacing="1"/>
    </w:pPr>
  </w:style>
  <w:style w:type="character" w:customStyle="1" w:styleId="s24">
    <w:name w:val="s_24"/>
    <w:basedOn w:val="a0"/>
    <w:rsid w:val="005371C9"/>
  </w:style>
  <w:style w:type="character" w:customStyle="1" w:styleId="s10">
    <w:name w:val="s_10"/>
    <w:basedOn w:val="a0"/>
    <w:rsid w:val="005371C9"/>
  </w:style>
  <w:style w:type="paragraph" w:customStyle="1" w:styleId="s9">
    <w:name w:val="s_9"/>
    <w:basedOn w:val="a"/>
    <w:rsid w:val="005371C9"/>
    <w:pPr>
      <w:spacing w:before="100" w:beforeAutospacing="1" w:after="100" w:afterAutospacing="1"/>
    </w:pPr>
  </w:style>
  <w:style w:type="character" w:customStyle="1" w:styleId="idea">
    <w:name w:val="idea"/>
    <w:basedOn w:val="a0"/>
    <w:rsid w:val="00B03217"/>
  </w:style>
  <w:style w:type="character" w:customStyle="1" w:styleId="keyword">
    <w:name w:val="keyword"/>
    <w:basedOn w:val="a0"/>
    <w:rsid w:val="00200EE0"/>
  </w:style>
  <w:style w:type="paragraph" w:customStyle="1" w:styleId="answer">
    <w:name w:val="answer"/>
    <w:basedOn w:val="a"/>
    <w:rsid w:val="004B192E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f1">
    <w:name w:val="endnote text"/>
    <w:basedOn w:val="a"/>
    <w:link w:val="aff2"/>
    <w:rsid w:val="000D04BB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rsid w:val="000D04BB"/>
  </w:style>
  <w:style w:type="character" w:styleId="aff3">
    <w:name w:val="endnote reference"/>
    <w:basedOn w:val="a0"/>
    <w:rsid w:val="000D04BB"/>
    <w:rPr>
      <w:vertAlign w:val="superscript"/>
    </w:rPr>
  </w:style>
  <w:style w:type="paragraph" w:customStyle="1" w:styleId="13">
    <w:name w:val="Стиль1"/>
    <w:basedOn w:val="1"/>
    <w:link w:val="14"/>
    <w:qFormat/>
    <w:rsid w:val="00EC4C47"/>
    <w:pPr>
      <w:ind w:firstLine="709"/>
    </w:pPr>
    <w:rPr>
      <w:rFonts w:ascii="Arial" w:hAnsi="Arial"/>
      <w:b/>
      <w:sz w:val="28"/>
      <w:szCs w:val="28"/>
    </w:rPr>
  </w:style>
  <w:style w:type="paragraph" w:customStyle="1" w:styleId="25">
    <w:name w:val="Стиль2"/>
    <w:basedOn w:val="1"/>
    <w:qFormat/>
    <w:rsid w:val="00EC4C47"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4">
    <w:name w:val="Стиль1 Знак"/>
    <w:basedOn w:val="10"/>
    <w:link w:val="13"/>
    <w:rsid w:val="00EC4C47"/>
    <w:rPr>
      <w:rFonts w:ascii="Arial" w:hAnsi="Arial"/>
      <w:b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071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94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448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9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07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58931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24720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2015">
                  <w:marLeft w:val="0"/>
                  <w:marRight w:val="0"/>
                  <w:marTop w:val="0"/>
                  <w:marBottom w:val="3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565">
                      <w:marLeft w:val="0"/>
                      <w:marRight w:val="215"/>
                      <w:marTop w:val="0"/>
                      <w:marBottom w:val="107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  <w:div w:id="18521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408">
          <w:marLeft w:val="43"/>
          <w:marRight w:val="43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952">
          <w:marLeft w:val="9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585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03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1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20">
              <w:marLeft w:val="0"/>
              <w:marRight w:val="0"/>
              <w:marTop w:val="4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83">
              <w:marLeft w:val="0"/>
              <w:marRight w:val="0"/>
              <w:marTop w:val="1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05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5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8">
              <w:marLeft w:val="0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97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37">
              <w:marLeft w:val="0"/>
              <w:marRight w:val="0"/>
              <w:marTop w:val="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656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75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252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657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598">
          <w:marLeft w:val="240"/>
          <w:marRight w:val="53"/>
          <w:marTop w:val="0"/>
          <w:marBottom w:val="213"/>
          <w:divBdr>
            <w:top w:val="none" w:sz="0" w:space="0" w:color="auto"/>
            <w:left w:val="single" w:sz="4" w:space="8" w:color="CED6DE"/>
            <w:bottom w:val="none" w:sz="0" w:space="0" w:color="auto"/>
            <w:right w:val="none" w:sz="0" w:space="0" w:color="auto"/>
          </w:divBdr>
        </w:div>
      </w:divsChild>
    </w:div>
    <w:div w:id="152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3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89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35287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5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846872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22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465808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473">
          <w:marLeft w:val="0"/>
          <w:marRight w:val="0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0;&#1040;&#1058;&#1071;\&#1060;&#1086;&#1088;&#1084;&#1072;%20421\&#1060;&#1086;&#1088;&#1084;&#1072;%20421%20-%20&#1089;&#1083;&#1077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55BE2-B4DC-4748-9D8B-CDBF1DC2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421 - след</Template>
  <TotalTime>2</TotalTime>
  <Pages>1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21538</CharactersWithSpaces>
  <SharedDoc>false</SharedDoc>
  <HLinks>
    <vt:vector size="36" baseType="variant"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_Toc453239526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_Toc453239525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_Toc453239524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_Toc453239523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_Toc453239522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_Toc453239521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Бажина</dc:creator>
  <cp:lastModifiedBy>Windows User</cp:lastModifiedBy>
  <cp:revision>3</cp:revision>
  <cp:lastPrinted>2003-08-07T04:23:00Z</cp:lastPrinted>
  <dcterms:created xsi:type="dcterms:W3CDTF">2020-12-17T16:02:00Z</dcterms:created>
  <dcterms:modified xsi:type="dcterms:W3CDTF">2020-12-17T16:02:00Z</dcterms:modified>
</cp:coreProperties>
</file>